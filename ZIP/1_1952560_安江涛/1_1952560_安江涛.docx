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77777777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0019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23CA525F" w14:textId="7DD0924C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Hyperlink"/>
            <w:noProof/>
          </w:rPr>
          <w:t xml:space="preserve">2.4 </w:t>
        </w:r>
        <w:r w:rsidR="00E51255" w:rsidRPr="00565088">
          <w:rPr>
            <w:rStyle w:val="Hyperlink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5</w:t>
        </w:r>
      </w:hyperlink>
    </w:p>
    <w:p w14:paraId="23C6BBDD" w14:textId="413E793A" w:rsidR="00E51255" w:rsidRDefault="000019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6</w:t>
        </w:r>
      </w:hyperlink>
    </w:p>
    <w:p w14:paraId="1A21CD5A" w14:textId="45E0B3CE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Hyperlink"/>
            <w:noProof/>
          </w:rPr>
          <w:t xml:space="preserve">3.1 </w:t>
        </w:r>
        <w:r w:rsidR="00E51255" w:rsidRPr="00565088">
          <w:rPr>
            <w:rStyle w:val="Hyperlink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1DCFB4CA" w14:textId="4861A532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Hyperlink"/>
            <w:noProof/>
          </w:rPr>
          <w:t xml:space="preserve">3.1.1 </w:t>
        </w:r>
        <w:r w:rsidR="00E51255" w:rsidRPr="00565088">
          <w:rPr>
            <w:rStyle w:val="Hyperlink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44575A9C" w14:textId="7FA5BE62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Hyperlink"/>
            <w:noProof/>
          </w:rPr>
          <w:t xml:space="preserve">3.1.2 </w:t>
        </w:r>
        <w:r w:rsidR="00E51255" w:rsidRPr="00565088">
          <w:rPr>
            <w:rStyle w:val="Hyperlink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7</w:t>
        </w:r>
      </w:hyperlink>
    </w:p>
    <w:p w14:paraId="663BF979" w14:textId="22D16B0C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Hyperlink"/>
            <w:noProof/>
          </w:rPr>
          <w:t xml:space="preserve">3.1.3 </w:t>
        </w:r>
        <w:r w:rsidR="00E51255" w:rsidRPr="00565088">
          <w:rPr>
            <w:rStyle w:val="Hyperlink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8</w:t>
        </w:r>
      </w:hyperlink>
    </w:p>
    <w:p w14:paraId="25DE78E4" w14:textId="6C4030A9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Hyperlink"/>
            <w:noProof/>
          </w:rPr>
          <w:t xml:space="preserve">3.2 </w:t>
        </w:r>
        <w:r w:rsidR="00E51255" w:rsidRPr="00565088">
          <w:rPr>
            <w:rStyle w:val="Hyperlink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9</w:t>
        </w:r>
      </w:hyperlink>
    </w:p>
    <w:p w14:paraId="62D085D0" w14:textId="55832C71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Hyperlink"/>
            <w:noProof/>
          </w:rPr>
          <w:t xml:space="preserve">3.2.1 </w:t>
        </w:r>
        <w:r w:rsidR="00E51255" w:rsidRPr="00565088">
          <w:rPr>
            <w:rStyle w:val="Hyperlink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9</w:t>
        </w:r>
      </w:hyperlink>
    </w:p>
    <w:p w14:paraId="74AA653C" w14:textId="5D9377E3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Hyperlink"/>
            <w:noProof/>
          </w:rPr>
          <w:t xml:space="preserve">3.2.2 </w:t>
        </w:r>
        <w:r w:rsidR="00E51255" w:rsidRPr="00565088">
          <w:rPr>
            <w:rStyle w:val="Hyperlink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10</w:t>
        </w:r>
      </w:hyperlink>
    </w:p>
    <w:p w14:paraId="47FAA57C" w14:textId="0FFDAC29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Hyperlink"/>
            <w:noProof/>
          </w:rPr>
          <w:t xml:space="preserve">3.2.3 </w:t>
        </w:r>
        <w:r w:rsidR="00E51255" w:rsidRPr="00565088">
          <w:rPr>
            <w:rStyle w:val="Hyperlink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11</w:t>
        </w:r>
      </w:hyperlink>
    </w:p>
    <w:p w14:paraId="75AB5518" w14:textId="066A8E34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Hyperlink"/>
            <w:noProof/>
          </w:rPr>
          <w:t xml:space="preserve">3.3 </w:t>
        </w:r>
        <w:r w:rsidR="00E51255" w:rsidRPr="00565088">
          <w:rPr>
            <w:rStyle w:val="Hyperlink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12</w:t>
        </w:r>
      </w:hyperlink>
    </w:p>
    <w:p w14:paraId="48EC6BC2" w14:textId="5C519180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Hyperlink"/>
            <w:noProof/>
          </w:rPr>
          <w:t xml:space="preserve">3.3.1 </w:t>
        </w:r>
        <w:r w:rsidR="00E51255" w:rsidRPr="00565088">
          <w:rPr>
            <w:rStyle w:val="Hyperlink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12</w:t>
        </w:r>
      </w:hyperlink>
    </w:p>
    <w:p w14:paraId="30EEDD00" w14:textId="43BFF27B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Hyperlink"/>
            <w:noProof/>
          </w:rPr>
          <w:t xml:space="preserve">3.3.2 </w:t>
        </w:r>
        <w:r w:rsidR="00E51255" w:rsidRPr="00565088">
          <w:rPr>
            <w:rStyle w:val="Hyperlink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13</w:t>
        </w:r>
      </w:hyperlink>
    </w:p>
    <w:p w14:paraId="56A11593" w14:textId="0A39F787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Hyperlink"/>
            <w:noProof/>
          </w:rPr>
          <w:t xml:space="preserve">3.3.3 </w:t>
        </w:r>
        <w:r w:rsidR="00E51255" w:rsidRPr="00565088">
          <w:rPr>
            <w:rStyle w:val="Hyperlink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14</w:t>
        </w:r>
      </w:hyperlink>
    </w:p>
    <w:p w14:paraId="7CC59AAA" w14:textId="72CB1B0C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Hyperlink"/>
            <w:noProof/>
          </w:rPr>
          <w:t xml:space="preserve">3.4 </w:t>
        </w:r>
        <w:r w:rsidR="00E51255" w:rsidRPr="00565088">
          <w:rPr>
            <w:rStyle w:val="Hyperlink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15</w:t>
        </w:r>
      </w:hyperlink>
    </w:p>
    <w:p w14:paraId="43CB6C09" w14:textId="48E748FA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Hyperlink"/>
            <w:noProof/>
          </w:rPr>
          <w:t xml:space="preserve">3.4.1 </w:t>
        </w:r>
        <w:r w:rsidR="00E51255" w:rsidRPr="00565088">
          <w:rPr>
            <w:rStyle w:val="Hyperlink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15</w:t>
        </w:r>
      </w:hyperlink>
    </w:p>
    <w:p w14:paraId="6DFC6DE8" w14:textId="3074EA9E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Hyperlink"/>
            <w:noProof/>
          </w:rPr>
          <w:t xml:space="preserve">3.4.2 </w:t>
        </w:r>
        <w:r w:rsidR="00E51255" w:rsidRPr="00565088">
          <w:rPr>
            <w:rStyle w:val="Hyperlink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16</w:t>
        </w:r>
      </w:hyperlink>
    </w:p>
    <w:p w14:paraId="081158EB" w14:textId="56228D78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Hyperlink"/>
            <w:noProof/>
          </w:rPr>
          <w:t xml:space="preserve">3.4.3 </w:t>
        </w:r>
        <w:r w:rsidR="00E51255" w:rsidRPr="00565088">
          <w:rPr>
            <w:rStyle w:val="Hyperlink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17</w:t>
        </w:r>
      </w:hyperlink>
    </w:p>
    <w:p w14:paraId="1C8CD7C3" w14:textId="4D4300FD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Hyperlink"/>
            <w:noProof/>
          </w:rPr>
          <w:t xml:space="preserve">3.5 </w:t>
        </w:r>
        <w:r w:rsidR="00E51255" w:rsidRPr="00565088">
          <w:rPr>
            <w:rStyle w:val="Hyperlink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17</w:t>
        </w:r>
      </w:hyperlink>
    </w:p>
    <w:p w14:paraId="623E03A4" w14:textId="693240EC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Hyperlink"/>
            <w:noProof/>
          </w:rPr>
          <w:t xml:space="preserve">3.5.1 </w:t>
        </w:r>
        <w:r w:rsidR="00E51255" w:rsidRPr="00565088">
          <w:rPr>
            <w:rStyle w:val="Hyperlink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17</w:t>
        </w:r>
      </w:hyperlink>
    </w:p>
    <w:p w14:paraId="001EA670" w14:textId="5DE524BE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Hyperlink"/>
            <w:noProof/>
          </w:rPr>
          <w:t xml:space="preserve">3.5.2 </w:t>
        </w:r>
        <w:r w:rsidR="00E51255" w:rsidRPr="00565088">
          <w:rPr>
            <w:rStyle w:val="Hyperlink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18</w:t>
        </w:r>
      </w:hyperlink>
    </w:p>
    <w:p w14:paraId="32E3D3D5" w14:textId="5C6CEC8A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Hyperlink"/>
            <w:noProof/>
          </w:rPr>
          <w:t xml:space="preserve">3.5.3 </w:t>
        </w:r>
        <w:r w:rsidR="00E51255" w:rsidRPr="00565088">
          <w:rPr>
            <w:rStyle w:val="Hyperlink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18</w:t>
        </w:r>
      </w:hyperlink>
    </w:p>
    <w:p w14:paraId="69424E3F" w14:textId="049CDA87" w:rsidR="00E51255" w:rsidRDefault="000019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 xml:space="preserve">3.6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19</w:t>
        </w:r>
      </w:hyperlink>
    </w:p>
    <w:p w14:paraId="2FC0B422" w14:textId="234E88A8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19</w:t>
        </w:r>
      </w:hyperlink>
    </w:p>
    <w:p w14:paraId="0ECB4FC0" w14:textId="3EB633B5" w:rsidR="00E51255" w:rsidRDefault="000019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20</w:t>
        </w:r>
      </w:hyperlink>
    </w:p>
    <w:p w14:paraId="4ECA6E4F" w14:textId="33BE9550" w:rsidR="00E51255" w:rsidRDefault="0000193A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3C53C6">
          <w:rPr>
            <w:rFonts w:hint="eastAsia"/>
            <w:noProof/>
            <w:webHidden/>
            <w:lang w:eastAsia="zh-CN"/>
          </w:rPr>
          <w:t>2</w:t>
        </w:r>
        <w:r w:rsidR="00B413AF">
          <w:rPr>
            <w:rFonts w:hint="eastAsia"/>
            <w:noProof/>
            <w:webHidden/>
            <w:lang w:eastAsia="zh-CN"/>
          </w:rPr>
          <w:t>2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4AFAC0CF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187FD5CD" w14:textId="67F62FEB" w:rsidR="00061434" w:rsidRDefault="005A4C57" w:rsidP="003C6E5F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  <w:bookmarkEnd w:id="5"/>
      <w:bookmarkEnd w:id="6"/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4AEE0FB" w14:textId="77777777" w:rsidR="0075165E" w:rsidRDefault="0075165E" w:rsidP="008F78B2">
      <w:pPr>
        <w:pStyle w:val="Heading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3FA033A" w14:textId="5CCD7593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如上所述，该系统要求大量的增加、删除、修改操作，而链表进行增加、删除等操作十分简便，因此考虑使用链表数据结构。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A82BA06" w14:textId="512473C6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），本系统采用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该链表封装成了一个头文件，所以在这里增加两个类，</w:t>
      </w:r>
      <w:r w:rsidR="00946D6C">
        <w:rPr>
          <w:lang w:eastAsia="zh-CN"/>
        </w:rPr>
        <w:t>student</w:t>
      </w:r>
      <w:r w:rsidR="00946D6C">
        <w:rPr>
          <w:rFonts w:hint="eastAsia"/>
          <w:lang w:eastAsia="zh-CN"/>
        </w:rPr>
        <w:t>类表示一个学生，</w:t>
      </w:r>
      <w:r w:rsidR="00946D6C">
        <w:rPr>
          <w:rFonts w:hint="eastAsia"/>
          <w:lang w:eastAsia="zh-CN"/>
        </w:rPr>
        <w:t>E</w:t>
      </w:r>
      <w:r w:rsidR="00946D6C">
        <w:rPr>
          <w:lang w:eastAsia="zh-CN"/>
        </w:rPr>
        <w:t>MIS</w:t>
      </w:r>
      <w:r w:rsidR="00946D6C">
        <w:rPr>
          <w:rFonts w:hint="eastAsia"/>
          <w:lang w:eastAsia="zh-CN"/>
        </w:rPr>
        <w:t>类表示考试报名系统。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r w:rsidRPr="006B0072">
        <w:rPr>
          <w:rFonts w:hint="eastAsia"/>
          <w:b/>
          <w:lang w:eastAsia="zh-CN"/>
        </w:rPr>
        <w:t>）</w:t>
      </w:r>
    </w:p>
    <w:bookmarkStart w:id="11" w:name="_MON_1668439795"/>
    <w:bookmarkEnd w:id="11"/>
    <w:p w14:paraId="5F80CCBA" w14:textId="35D996CA" w:rsidR="00426363" w:rsidRDefault="00AA5670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340" w14:anchorId="1F24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5" o:title=""/>
          </v:shape>
          <o:OLEObject Type="Embed" ProgID="Word.OpenDocumentText.12" ShapeID="_x0000_i1025" DrawAspect="Content" ObjectID="_1669140507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2" w:name="_MON_1668439930"/>
    <w:bookmarkEnd w:id="12"/>
    <w:p w14:paraId="04D3D9F7" w14:textId="2C6046F5" w:rsidR="006B0072" w:rsidRDefault="00AA5670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144" w14:anchorId="5D302F4E">
          <v:shape id="_x0000_i1026" type="#_x0000_t75" style="width:415.2pt;height:507pt" o:ole="">
            <v:imagedata r:id="rId17" o:title=""/>
          </v:shape>
          <o:OLEObject Type="Embed" ProgID="Word.OpenDocumentText.12" ShapeID="_x0000_i1026" DrawAspect="Content" ObjectID="_1669140508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9E7B422" w14:textId="7A79E8F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1EC0E00" w14:textId="2846B37B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tudent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3" w:name="_MON_1668440310"/>
    <w:bookmarkEnd w:id="13"/>
    <w:p w14:paraId="3B602F01" w14:textId="7012F6A2" w:rsidR="00946D6C" w:rsidRDefault="00AA5670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7608" w14:anchorId="03F4BB2A">
          <v:shape id="_x0000_i1027" type="#_x0000_t75" style="width:415.2pt;height:381pt" o:ole="">
            <v:imagedata r:id="rId19" o:title=""/>
          </v:shape>
          <o:OLEObject Type="Embed" ProgID="Word.OpenDocumentText.12" ShapeID="_x0000_i1027" DrawAspect="Content" ObjectID="_1669140509" r:id="rId20"/>
        </w:object>
      </w:r>
    </w:p>
    <w:p w14:paraId="74D1807D" w14:textId="243B213D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0B76F54F" w14:textId="69F05343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43B72986" w14:textId="1C5E8BBA" w:rsid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E</w:t>
      </w: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MIS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4" w:name="_MON_1668440380"/>
    <w:bookmarkEnd w:id="14"/>
    <w:p w14:paraId="72230D3F" w14:textId="7CE1894E" w:rsidR="00946D6C" w:rsidRPr="00946D6C" w:rsidRDefault="00AA5670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000000"/>
          <w:szCs w:val="24"/>
          <w:lang w:eastAsia="zh-CN" w:bidi="ar-SA"/>
        </w:rPr>
        <w:object w:dxaOrig="8306" w:dyaOrig="4755" w14:anchorId="5BBCC514">
          <v:shape id="_x0000_i1028" type="#_x0000_t75" style="width:415.2pt;height:237pt" o:ole="">
            <v:imagedata r:id="rId21" o:title=""/>
          </v:shape>
          <o:OLEObject Type="Embed" ProgID="Word.OpenDocumentText.12" ShapeID="_x0000_i1028" DrawAspect="Content" ObjectID="_1669140510" r:id="rId22"/>
        </w:object>
      </w:r>
    </w:p>
    <w:p w14:paraId="27BB7EBC" w14:textId="77777777" w:rsidR="0075165E" w:rsidRDefault="0075165E" w:rsidP="008F78B2">
      <w:pPr>
        <w:pStyle w:val="Heading2"/>
        <w:spacing w:before="120"/>
      </w:pPr>
      <w:bookmarkStart w:id="15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5"/>
    </w:p>
    <w:p w14:paraId="5EF9C6D0" w14:textId="01F98E3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系统调用</w:t>
      </w:r>
      <w:r w:rsidR="00946D6C">
        <w:rPr>
          <w:rFonts w:hint="eastAsia"/>
          <w:lang w:eastAsia="zh-CN"/>
        </w:rPr>
        <w:t>solve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函数实现初始化，</w:t>
      </w:r>
      <w:r w:rsidR="00946D6C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完成对链表的创建和输入数据工作，然后根据用户所输入的操作码（</w:t>
      </w:r>
      <w:r w:rsidR="00946D6C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）执行</w:t>
      </w:r>
      <w:r w:rsidR="00946D6C">
        <w:rPr>
          <w:rFonts w:hint="eastAsia"/>
          <w:lang w:eastAsia="zh-CN"/>
        </w:rPr>
        <w:t>对应的操作</w:t>
      </w:r>
      <w:r>
        <w:rPr>
          <w:rFonts w:hint="eastAsia"/>
          <w:lang w:eastAsia="zh-CN"/>
        </w:rPr>
        <w:t>。</w:t>
      </w: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6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6"/>
    </w:p>
    <w:p w14:paraId="3B414D1E" w14:textId="4085FC48" w:rsidR="0075165E" w:rsidRDefault="0075165E" w:rsidP="008F78B2">
      <w:pPr>
        <w:pStyle w:val="Heading2"/>
        <w:spacing w:before="120"/>
      </w:pPr>
      <w:bookmarkStart w:id="17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7"/>
    </w:p>
    <w:p w14:paraId="533851E3" w14:textId="2946D83B" w:rsidR="00AD5E2E" w:rsidRPr="008F78B2" w:rsidRDefault="00AD5E2E" w:rsidP="00A8652E">
      <w:pPr>
        <w:pStyle w:val="Heading3"/>
        <w:spacing w:before="120"/>
      </w:pPr>
      <w:bookmarkStart w:id="18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8"/>
    </w:p>
    <w:p w14:paraId="71E68B89" w14:textId="1A4CA771" w:rsidR="00A8652E" w:rsidRPr="00954B54" w:rsidRDefault="00BA070C" w:rsidP="00A73637">
      <w:pPr>
        <w:rPr>
          <w:lang w:eastAsia="zh-CN"/>
        </w:rPr>
      </w:pPr>
      <w:r>
        <w:rPr>
          <w:noProof/>
        </w:rPr>
        <w:drawing>
          <wp:inline distT="0" distB="0" distL="0" distR="0" wp14:anchorId="73CC659B" wp14:editId="0362E2AC">
            <wp:extent cx="1759040" cy="4546834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C25" w14:textId="77777777" w:rsidR="00AD5E2E" w:rsidRDefault="00AD5E2E" w:rsidP="00A8652E">
      <w:pPr>
        <w:pStyle w:val="Heading3"/>
        <w:spacing w:before="120"/>
      </w:pPr>
      <w:bookmarkStart w:id="19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9"/>
    </w:p>
    <w:p w14:paraId="43597A63" w14:textId="4DE74767" w:rsidR="00AD5E2E" w:rsidRDefault="00AD5E2E" w:rsidP="00BA070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bookmarkStart w:id="20" w:name="_MON_1668441062"/>
      <w:bookmarkEnd w:id="20"/>
      <w:r w:rsidR="00B413AF">
        <w:rPr>
          <w:rFonts w:ascii="Consolas" w:hAnsi="Consolas" w:cs="Consolas"/>
          <w:color w:val="000000"/>
          <w:sz w:val="19"/>
          <w:szCs w:val="19"/>
          <w:lang w:eastAsia="zh-CN" w:bidi="ar-SA"/>
        </w:rPr>
        <w:object w:dxaOrig="8306" w:dyaOrig="12363" w14:anchorId="56FAFED1">
          <v:shape id="_x0000_i1029" type="#_x0000_t75" style="width:351pt;height:523.2pt" o:ole="">
            <v:imagedata r:id="rId24" o:title=""/>
          </v:shape>
          <o:OLEObject Type="Embed" ProgID="Word.OpenDocumentText.12" ShapeID="_x0000_i1029" DrawAspect="Content" ObjectID="_1669140511" r:id="rId25"/>
        </w:object>
      </w:r>
    </w:p>
    <w:p w14:paraId="5AB90EEA" w14:textId="77777777" w:rsidR="00AD5E2E" w:rsidRPr="00AD5E2E" w:rsidRDefault="00AD5E2E" w:rsidP="00AD5E2E">
      <w:pPr>
        <w:rPr>
          <w:lang w:eastAsia="zh-CN"/>
        </w:rPr>
      </w:pPr>
    </w:p>
    <w:p w14:paraId="087E16E1" w14:textId="77777777" w:rsidR="00AD5E2E" w:rsidRDefault="00AD5E2E" w:rsidP="00A8652E">
      <w:pPr>
        <w:pStyle w:val="Heading3"/>
        <w:spacing w:before="120"/>
      </w:pPr>
      <w:bookmarkStart w:id="21" w:name="_Toc495668165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插入功能截屏示例</w:t>
      </w:r>
      <w:bookmarkEnd w:id="21"/>
    </w:p>
    <w:p w14:paraId="6840707B" w14:textId="0A04784A" w:rsidR="00954B54" w:rsidRDefault="00BA070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68877397" wp14:editId="5F69E6B3">
            <wp:extent cx="575945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81C" w14:textId="701D1113" w:rsidR="00954B54" w:rsidRPr="00954B54" w:rsidRDefault="00954B54" w:rsidP="00954B54">
      <w:pPr>
        <w:rPr>
          <w:lang w:eastAsia="zh-CN"/>
        </w:rPr>
      </w:pPr>
    </w:p>
    <w:p w14:paraId="19CBE374" w14:textId="77777777" w:rsidR="0075165E" w:rsidRDefault="0075165E" w:rsidP="008F78B2">
      <w:pPr>
        <w:pStyle w:val="Heading2"/>
        <w:spacing w:before="120"/>
      </w:pPr>
      <w:bookmarkStart w:id="22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22"/>
    </w:p>
    <w:p w14:paraId="3DE1A558" w14:textId="77777777" w:rsidR="00954B54" w:rsidRDefault="00954B54" w:rsidP="00A8652E">
      <w:pPr>
        <w:pStyle w:val="Heading3"/>
        <w:spacing w:before="120"/>
      </w:pPr>
      <w:bookmarkStart w:id="23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23"/>
    </w:p>
    <w:p w14:paraId="1490F065" w14:textId="3DD118FC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9B86054" wp14:editId="515435C1">
            <wp:extent cx="2489328" cy="394355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ADA" w14:textId="37C7AD65" w:rsidR="00954B54" w:rsidRDefault="00954B54" w:rsidP="00A8652E">
      <w:pPr>
        <w:pStyle w:val="Heading3"/>
        <w:spacing w:before="120"/>
      </w:pPr>
      <w:bookmarkStart w:id="24" w:name="_Toc495668168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24"/>
    </w:p>
    <w:bookmarkStart w:id="25" w:name="_MON_1668441872"/>
    <w:bookmarkEnd w:id="25"/>
    <w:p w14:paraId="0253DE00" w14:textId="43F2F239" w:rsidR="004C4EEA" w:rsidRPr="004C4EEA" w:rsidRDefault="00AA5670" w:rsidP="004C4EEA">
      <w:pPr>
        <w:rPr>
          <w:lang w:eastAsia="zh-CN"/>
        </w:rPr>
      </w:pPr>
      <w:r>
        <w:rPr>
          <w:lang w:eastAsia="zh-CN"/>
        </w:rPr>
        <w:object w:dxaOrig="8306" w:dyaOrig="9827" w14:anchorId="04C24EB8">
          <v:shape id="_x0000_i1030" type="#_x0000_t75" style="width:415.2pt;height:491.4pt" o:ole="">
            <v:imagedata r:id="rId28" o:title=""/>
          </v:shape>
          <o:OLEObject Type="Embed" ProgID="Word.OpenDocumentText.12" ShapeID="_x0000_i1030" DrawAspect="Content" ObjectID="_1669140512" r:id="rId29"/>
        </w:object>
      </w:r>
    </w:p>
    <w:p w14:paraId="675A2FC3" w14:textId="77777777" w:rsidR="00954B54" w:rsidRDefault="00954B54" w:rsidP="00A8652E">
      <w:pPr>
        <w:pStyle w:val="Heading3"/>
        <w:spacing w:before="120"/>
      </w:pPr>
      <w:bookmarkStart w:id="26" w:name="_Toc49566816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26"/>
    </w:p>
    <w:p w14:paraId="0840807A" w14:textId="4014CA5B" w:rsidR="00587D9B" w:rsidRP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78A3EC75" wp14:editId="74A5F655">
            <wp:extent cx="5759450" cy="36296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D56" w14:textId="77777777" w:rsidR="0075165E" w:rsidRDefault="0075165E" w:rsidP="008F78B2">
      <w:pPr>
        <w:pStyle w:val="Heading2"/>
        <w:spacing w:before="120"/>
      </w:pPr>
      <w:bookmarkStart w:id="27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7"/>
    </w:p>
    <w:p w14:paraId="25A84BBE" w14:textId="77777777" w:rsidR="00587D9B" w:rsidRDefault="00587D9B" w:rsidP="00A8652E">
      <w:pPr>
        <w:pStyle w:val="Heading3"/>
        <w:spacing w:before="120"/>
      </w:pPr>
      <w:bookmarkStart w:id="28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8"/>
    </w:p>
    <w:p w14:paraId="446E8726" w14:textId="059C49D2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7C8C1D9" wp14:editId="4BC18363">
            <wp:extent cx="2241665" cy="398800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F73" w14:textId="4C0B4AD8" w:rsidR="00587D9B" w:rsidRDefault="00587D9B" w:rsidP="00A8652E">
      <w:pPr>
        <w:pStyle w:val="Heading3"/>
        <w:spacing w:before="120"/>
      </w:pPr>
      <w:bookmarkStart w:id="29" w:name="_Toc49566817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9"/>
    </w:p>
    <w:bookmarkStart w:id="30" w:name="_MON_1668442109"/>
    <w:bookmarkEnd w:id="30"/>
    <w:p w14:paraId="68432120" w14:textId="686815A0" w:rsidR="004C4EEA" w:rsidRPr="004C4EEA" w:rsidRDefault="00AA5670" w:rsidP="004C4EEA">
      <w:pPr>
        <w:rPr>
          <w:lang w:eastAsia="zh-CN"/>
        </w:rPr>
      </w:pPr>
      <w:r>
        <w:rPr>
          <w:lang w:eastAsia="zh-CN"/>
        </w:rPr>
        <w:object w:dxaOrig="8306" w:dyaOrig="7291" w14:anchorId="4F1088E1">
          <v:shape id="_x0000_i1031" type="#_x0000_t75" style="width:415.2pt;height:363.6pt" o:ole="">
            <v:imagedata r:id="rId32" o:title=""/>
          </v:shape>
          <o:OLEObject Type="Embed" ProgID="Word.OpenDocumentText.12" ShapeID="_x0000_i1031" DrawAspect="Content" ObjectID="_1669140513" r:id="rId33"/>
        </w:object>
      </w:r>
    </w:p>
    <w:p w14:paraId="6400731E" w14:textId="77777777" w:rsidR="00587D9B" w:rsidRDefault="00587D9B" w:rsidP="00A8652E">
      <w:pPr>
        <w:pStyle w:val="Heading3"/>
        <w:spacing w:before="120"/>
      </w:pPr>
      <w:bookmarkStart w:id="31" w:name="_Toc495668173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31"/>
    </w:p>
    <w:p w14:paraId="004D2416" w14:textId="6195A039" w:rsid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4430A584" wp14:editId="1FC3770F">
            <wp:extent cx="5759450" cy="300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D5" w14:textId="28BB3784" w:rsidR="00587D9B" w:rsidRPr="00587D9B" w:rsidRDefault="00587D9B" w:rsidP="00587D9B">
      <w:pPr>
        <w:rPr>
          <w:lang w:eastAsia="zh-CN"/>
        </w:rPr>
      </w:pPr>
    </w:p>
    <w:p w14:paraId="5DC7FEED" w14:textId="77777777" w:rsidR="0075165E" w:rsidRDefault="0075165E" w:rsidP="008F78B2">
      <w:pPr>
        <w:pStyle w:val="Heading2"/>
        <w:spacing w:before="120"/>
      </w:pPr>
      <w:bookmarkStart w:id="32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32"/>
    </w:p>
    <w:p w14:paraId="5C8BBC70" w14:textId="77777777" w:rsidR="00946937" w:rsidRDefault="00946937" w:rsidP="00A8652E">
      <w:pPr>
        <w:pStyle w:val="Heading3"/>
        <w:spacing w:before="120"/>
      </w:pPr>
      <w:bookmarkStart w:id="33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33"/>
    </w:p>
    <w:p w14:paraId="77C8F591" w14:textId="44ED3ED7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C909D90" wp14:editId="32F986E3">
            <wp:extent cx="2101958" cy="43499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68E" w14:textId="77E1D1F1" w:rsidR="00946937" w:rsidRDefault="00946937" w:rsidP="00A8652E">
      <w:pPr>
        <w:pStyle w:val="Heading3"/>
        <w:spacing w:before="120"/>
      </w:pPr>
      <w:bookmarkStart w:id="34" w:name="_Toc495668176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34"/>
    </w:p>
    <w:bookmarkStart w:id="35" w:name="_MON_1668442360"/>
    <w:bookmarkEnd w:id="35"/>
    <w:p w14:paraId="2D3FF207" w14:textId="35F5C642" w:rsidR="004C4EEA" w:rsidRPr="004C4EEA" w:rsidRDefault="00AA5670" w:rsidP="004C4EEA">
      <w:pPr>
        <w:rPr>
          <w:lang w:eastAsia="zh-CN"/>
        </w:rPr>
      </w:pPr>
      <w:r>
        <w:rPr>
          <w:lang w:eastAsia="zh-CN"/>
        </w:rPr>
        <w:object w:dxaOrig="8306" w:dyaOrig="9827" w14:anchorId="5403E985">
          <v:shape id="_x0000_i1032" type="#_x0000_t75" style="width:415.2pt;height:491.4pt" o:ole="">
            <v:imagedata r:id="rId36" o:title=""/>
          </v:shape>
          <o:OLEObject Type="Embed" ProgID="Word.OpenDocumentText.12" ShapeID="_x0000_i1032" DrawAspect="Content" ObjectID="_1669140514" r:id="rId37"/>
        </w:object>
      </w:r>
    </w:p>
    <w:p w14:paraId="447810BB" w14:textId="77777777" w:rsidR="00946937" w:rsidRDefault="00946937" w:rsidP="00A8652E">
      <w:pPr>
        <w:pStyle w:val="Heading3"/>
        <w:spacing w:before="120"/>
      </w:pPr>
      <w:bookmarkStart w:id="36" w:name="_Toc495668177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36"/>
    </w:p>
    <w:p w14:paraId="4D26B7CA" w14:textId="6FA05062" w:rsid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7438AC9F" wp14:editId="29821619">
            <wp:extent cx="5759450" cy="30118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2C3" w14:textId="27BDB097" w:rsidR="00946937" w:rsidRPr="00946937" w:rsidRDefault="00946937" w:rsidP="00946937">
      <w:pPr>
        <w:rPr>
          <w:lang w:eastAsia="zh-CN"/>
        </w:rPr>
      </w:pPr>
    </w:p>
    <w:p w14:paraId="1321FFA4" w14:textId="77777777" w:rsidR="0075165E" w:rsidRPr="002779D6" w:rsidRDefault="0075165E" w:rsidP="002779D6">
      <w:pPr>
        <w:pStyle w:val="Heading2"/>
        <w:spacing w:before="120"/>
      </w:pPr>
      <w:bookmarkStart w:id="37" w:name="_Toc49566817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37"/>
    </w:p>
    <w:p w14:paraId="1A58E02A" w14:textId="77777777" w:rsidR="00946937" w:rsidRDefault="00946937" w:rsidP="00A8652E">
      <w:pPr>
        <w:pStyle w:val="Heading3"/>
        <w:spacing w:before="120"/>
      </w:pPr>
      <w:bookmarkStart w:id="38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8"/>
    </w:p>
    <w:p w14:paraId="5E9C7DD4" w14:textId="4D792A80" w:rsidR="00100777" w:rsidRPr="00100777" w:rsidRDefault="002B20DC" w:rsidP="00100777">
      <w:pPr>
        <w:rPr>
          <w:lang w:eastAsia="zh-CN"/>
        </w:rPr>
      </w:pPr>
      <w:r>
        <w:rPr>
          <w:noProof/>
        </w:rPr>
        <w:drawing>
          <wp:inline distT="0" distB="0" distL="0" distR="0" wp14:anchorId="3C605D99" wp14:editId="57F37C0A">
            <wp:extent cx="1301817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E4D" w14:textId="6EB2368E" w:rsidR="00946937" w:rsidRDefault="00946937" w:rsidP="00A8652E">
      <w:pPr>
        <w:pStyle w:val="Heading3"/>
        <w:spacing w:before="120"/>
      </w:pPr>
      <w:bookmarkStart w:id="39" w:name="_Toc495668180"/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9"/>
    </w:p>
    <w:bookmarkStart w:id="40" w:name="_MON_1668442553"/>
    <w:bookmarkEnd w:id="40"/>
    <w:p w14:paraId="45E3D681" w14:textId="1A3BFDB4" w:rsidR="002B20DC" w:rsidRPr="002B20DC" w:rsidRDefault="00AA5670" w:rsidP="002B20DC">
      <w:pPr>
        <w:rPr>
          <w:lang w:eastAsia="zh-CN"/>
        </w:rPr>
      </w:pPr>
      <w:r>
        <w:rPr>
          <w:lang w:eastAsia="zh-CN"/>
        </w:rPr>
        <w:object w:dxaOrig="8306" w:dyaOrig="5072" w14:anchorId="2DBDEB72">
          <v:shape id="_x0000_i1033" type="#_x0000_t75" style="width:415.2pt;height:253.8pt" o:ole="">
            <v:imagedata r:id="rId40" o:title=""/>
          </v:shape>
          <o:OLEObject Type="Embed" ProgID="Word.OpenDocumentText.12" ShapeID="_x0000_i1033" DrawAspect="Content" ObjectID="_1669140515" r:id="rId41"/>
        </w:object>
      </w:r>
    </w:p>
    <w:p w14:paraId="23D5BCE8" w14:textId="77777777" w:rsidR="00946937" w:rsidRDefault="00946937" w:rsidP="00A8652E">
      <w:pPr>
        <w:pStyle w:val="Heading3"/>
        <w:spacing w:before="120"/>
      </w:pPr>
      <w:bookmarkStart w:id="41" w:name="_Toc495668181"/>
      <w:r>
        <w:rPr>
          <w:rFonts w:hint="eastAsia"/>
        </w:rPr>
        <w:t xml:space="preserve">3.5.3 </w:t>
      </w:r>
      <w:r>
        <w:rPr>
          <w:rFonts w:hint="eastAsia"/>
        </w:rPr>
        <w:t>统计功能截屏示例</w:t>
      </w:r>
      <w:bookmarkEnd w:id="41"/>
    </w:p>
    <w:p w14:paraId="59BCD5AA" w14:textId="3B37FFF6" w:rsidR="00946937" w:rsidRP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6E6345C0" wp14:editId="6BBF80E4">
            <wp:extent cx="5759450" cy="3005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3D" w14:textId="77777777" w:rsidR="0075165E" w:rsidRDefault="0075165E" w:rsidP="008F78B2">
      <w:pPr>
        <w:pStyle w:val="Heading2"/>
        <w:spacing w:before="120"/>
      </w:pPr>
      <w:bookmarkStart w:id="4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42"/>
    </w:p>
    <w:p w14:paraId="730B560F" w14:textId="77777777" w:rsidR="00AD5E2E" w:rsidRDefault="00946937" w:rsidP="00A8652E">
      <w:pPr>
        <w:pStyle w:val="Heading3"/>
        <w:spacing w:before="120"/>
      </w:pPr>
      <w:bookmarkStart w:id="4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43"/>
    </w:p>
    <w:p w14:paraId="14F17EDA" w14:textId="66FC3598" w:rsidR="004F1DC1" w:rsidRPr="004F1DC1" w:rsidRDefault="004765C7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74A0F9BB" wp14:editId="5E998241">
            <wp:extent cx="4508732" cy="580419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58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4792A671" w:rsidR="00AD5E2E" w:rsidRDefault="00946937" w:rsidP="00A8652E">
      <w:pPr>
        <w:pStyle w:val="Heading3"/>
        <w:spacing w:before="120"/>
      </w:pPr>
      <w:bookmarkStart w:id="44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44"/>
    </w:p>
    <w:bookmarkStart w:id="45" w:name="_MON_1668600237"/>
    <w:bookmarkEnd w:id="45"/>
    <w:p w14:paraId="60082A5F" w14:textId="461A64A6" w:rsidR="00B413AF" w:rsidRPr="00B413AF" w:rsidRDefault="00B413AF" w:rsidP="00B413AF">
      <w:pPr>
        <w:rPr>
          <w:lang w:eastAsia="zh-CN"/>
        </w:rPr>
      </w:pPr>
      <w:r>
        <w:rPr>
          <w:lang w:eastAsia="zh-CN"/>
        </w:rPr>
        <w:object w:dxaOrig="8306" w:dyaOrig="13948" w14:anchorId="5F199CBE">
          <v:shape id="_x0000_i1034" type="#_x0000_t75" style="width:349.8pt;height:586.8pt" o:ole="">
            <v:imagedata r:id="rId44" o:title=""/>
          </v:shape>
          <o:OLEObject Type="Embed" ProgID="Word.OpenDocumentText.12" ShapeID="_x0000_i1034" DrawAspect="Content" ObjectID="_1669140516" r:id="rId45"/>
        </w:object>
      </w:r>
    </w:p>
    <w:bookmarkStart w:id="46" w:name="_MON_1668600534"/>
    <w:bookmarkEnd w:id="46"/>
    <w:p w14:paraId="5EEC85E5" w14:textId="46950CD2" w:rsidR="002B20DC" w:rsidRPr="002B20DC" w:rsidRDefault="00324FEC" w:rsidP="00AA5670">
      <w:pPr>
        <w:ind w:firstLineChars="0" w:firstLine="0"/>
        <w:rPr>
          <w:lang w:eastAsia="zh-CN"/>
        </w:rPr>
      </w:pPr>
      <w:r>
        <w:rPr>
          <w:lang w:eastAsia="zh-CN"/>
        </w:rPr>
        <w:object w:dxaOrig="8306" w:dyaOrig="8424" w14:anchorId="0A256577">
          <v:shape id="_x0000_i1035" type="#_x0000_t75" style="width:415.2pt;height:421.8pt" o:ole="">
            <v:imagedata r:id="rId46" o:title=""/>
          </v:shape>
          <o:OLEObject Type="Embed" ProgID="Word.OpenDocumentText.12" ShapeID="_x0000_i1035" DrawAspect="Content" ObjectID="_1669140517" r:id="rId47"/>
        </w:object>
      </w:r>
    </w:p>
    <w:p w14:paraId="34E2C3D8" w14:textId="77777777" w:rsidR="00946937" w:rsidRDefault="00946937" w:rsidP="00A8652E">
      <w:pPr>
        <w:pStyle w:val="Heading3"/>
        <w:spacing w:before="120"/>
      </w:pPr>
      <w:bookmarkStart w:id="47" w:name="_Toc495668185"/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47"/>
    </w:p>
    <w:p w14:paraId="4FCD7136" w14:textId="4A066CF4" w:rsidR="00967C27" w:rsidRPr="00ED4D76" w:rsidRDefault="002B20DC" w:rsidP="00664C7F">
      <w:pPr>
        <w:rPr>
          <w:lang w:eastAsia="zh-CN"/>
        </w:rPr>
      </w:pPr>
      <w:r>
        <w:rPr>
          <w:noProof/>
        </w:rPr>
        <w:drawing>
          <wp:inline distT="0" distB="0" distL="0" distR="0" wp14:anchorId="4B201F7A" wp14:editId="7D774EE5">
            <wp:extent cx="5759450" cy="3011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4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0F2D5" w14:textId="77777777" w:rsidR="0000193A" w:rsidRDefault="0000193A" w:rsidP="001D0743">
      <w:r>
        <w:separator/>
      </w:r>
    </w:p>
    <w:p w14:paraId="1EF0CEC4" w14:textId="77777777" w:rsidR="0000193A" w:rsidRDefault="0000193A" w:rsidP="001D0743"/>
    <w:p w14:paraId="1738F292" w14:textId="77777777" w:rsidR="0000193A" w:rsidRDefault="0000193A" w:rsidP="001D0743"/>
    <w:p w14:paraId="7EBE9BCF" w14:textId="77777777" w:rsidR="0000193A" w:rsidRDefault="0000193A" w:rsidP="001D0743"/>
    <w:p w14:paraId="716C4D0E" w14:textId="77777777" w:rsidR="0000193A" w:rsidRDefault="0000193A" w:rsidP="001D0743"/>
    <w:p w14:paraId="62D511D6" w14:textId="77777777" w:rsidR="0000193A" w:rsidRDefault="0000193A" w:rsidP="001D0743"/>
  </w:endnote>
  <w:endnote w:type="continuationSeparator" w:id="0">
    <w:p w14:paraId="3F32EF81" w14:textId="77777777" w:rsidR="0000193A" w:rsidRDefault="0000193A" w:rsidP="001D0743">
      <w:r>
        <w:continuationSeparator/>
      </w:r>
    </w:p>
    <w:p w14:paraId="201AEFB9" w14:textId="77777777" w:rsidR="0000193A" w:rsidRDefault="0000193A" w:rsidP="001D0743"/>
    <w:p w14:paraId="446B471A" w14:textId="77777777" w:rsidR="0000193A" w:rsidRDefault="0000193A" w:rsidP="001D0743"/>
    <w:p w14:paraId="62938171" w14:textId="77777777" w:rsidR="0000193A" w:rsidRDefault="0000193A" w:rsidP="001D0743"/>
    <w:p w14:paraId="4FD9B374" w14:textId="77777777" w:rsidR="0000193A" w:rsidRDefault="0000193A" w:rsidP="001D0743"/>
    <w:p w14:paraId="6DC63617" w14:textId="77777777" w:rsidR="0000193A" w:rsidRDefault="0000193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7E986" w14:textId="77777777" w:rsidR="0000193A" w:rsidRDefault="0000193A" w:rsidP="001D0743">
      <w:r>
        <w:separator/>
      </w:r>
    </w:p>
    <w:p w14:paraId="4F06A5BA" w14:textId="77777777" w:rsidR="0000193A" w:rsidRDefault="0000193A" w:rsidP="001D0743"/>
    <w:p w14:paraId="4D10A7B6" w14:textId="77777777" w:rsidR="0000193A" w:rsidRDefault="0000193A" w:rsidP="001D0743"/>
    <w:p w14:paraId="12FED47A" w14:textId="77777777" w:rsidR="0000193A" w:rsidRDefault="0000193A" w:rsidP="001D0743"/>
    <w:p w14:paraId="5529FA40" w14:textId="77777777" w:rsidR="0000193A" w:rsidRDefault="0000193A" w:rsidP="001D0743"/>
    <w:p w14:paraId="4672505A" w14:textId="77777777" w:rsidR="0000193A" w:rsidRDefault="0000193A" w:rsidP="001D0743"/>
  </w:footnote>
  <w:footnote w:type="continuationSeparator" w:id="0">
    <w:p w14:paraId="40EB6B94" w14:textId="77777777" w:rsidR="0000193A" w:rsidRDefault="0000193A" w:rsidP="001D0743">
      <w:r>
        <w:continuationSeparator/>
      </w:r>
    </w:p>
    <w:p w14:paraId="228AF6F1" w14:textId="77777777" w:rsidR="0000193A" w:rsidRDefault="0000193A" w:rsidP="001D0743"/>
    <w:p w14:paraId="48303DCA" w14:textId="77777777" w:rsidR="0000193A" w:rsidRDefault="0000193A" w:rsidP="001D0743"/>
    <w:p w14:paraId="7DBF37BC" w14:textId="77777777" w:rsidR="0000193A" w:rsidRDefault="0000193A" w:rsidP="001D0743"/>
    <w:p w14:paraId="2BCA20D5" w14:textId="77777777" w:rsidR="0000193A" w:rsidRDefault="0000193A" w:rsidP="001D0743"/>
    <w:p w14:paraId="045A56D6" w14:textId="77777777" w:rsidR="0000193A" w:rsidRDefault="0000193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93A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327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005B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4FEC"/>
    <w:rsid w:val="0032695B"/>
    <w:rsid w:val="003278EB"/>
    <w:rsid w:val="00330450"/>
    <w:rsid w:val="0033204B"/>
    <w:rsid w:val="00340EB1"/>
    <w:rsid w:val="00345D45"/>
    <w:rsid w:val="00345D68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53C6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65C7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4F9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33CE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55A6B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5257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17F0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45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3C80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261C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858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5670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3AF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832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oleObject" Target="embeddings/oleObject11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Relationship Id="rId46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2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image" Target="media/image9.emf"/><Relationship Id="rId36" Type="http://schemas.openxmlformats.org/officeDocument/2006/relationships/image" Target="media/image15.emf"/><Relationship Id="rId49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478</TotalTime>
  <Pages>26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3082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43</cp:revision>
  <cp:lastPrinted>2008-07-17T03:36:00Z</cp:lastPrinted>
  <dcterms:created xsi:type="dcterms:W3CDTF">2017-10-13T02:08:00Z</dcterms:created>
  <dcterms:modified xsi:type="dcterms:W3CDTF">2020-12-10T13:21:00Z</dcterms:modified>
</cp:coreProperties>
</file>