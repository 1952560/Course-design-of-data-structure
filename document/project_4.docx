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16D3601D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B9674F">
        <w:rPr>
          <w:rFonts w:ascii="TypeLand 康熙字典體" w:eastAsiaTheme="minorEastAsia" w:hAnsi="TypeLand 康熙字典體" w:hint="eastAsia"/>
          <w:lang w:eastAsia="zh-CN"/>
        </w:rPr>
        <w:t>算数表达式求解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F5387F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F5387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F5387F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F5387F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F5387F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32E3D3D5" w14:textId="72083B0B" w:rsidR="00E51255" w:rsidRDefault="00F5387F" w:rsidP="00520E42">
      <w:pPr>
        <w:pStyle w:val="TOC1"/>
        <w:rPr>
          <w:noProof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</w:rPr>
          <w:t>3</w:t>
        </w:r>
      </w:hyperlink>
    </w:p>
    <w:p w14:paraId="790DF715" w14:textId="55BA6B24" w:rsidR="0081265C" w:rsidRDefault="00F5387F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1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中缀表达式转后缀表达式</w:t>
        </w:r>
        <w:r w:rsidR="0081265C">
          <w:rPr>
            <w:noProof/>
            <w:webHidden/>
          </w:rPr>
          <w:tab/>
        </w:r>
        <w:r w:rsidR="00783916">
          <w:rPr>
            <w:rFonts w:hint="eastAsia"/>
            <w:noProof/>
            <w:webHidden/>
            <w:lang w:eastAsia="zh-CN"/>
          </w:rPr>
          <w:t>3</w:t>
        </w:r>
      </w:hyperlink>
    </w:p>
    <w:p w14:paraId="6F49E509" w14:textId="1F6B1353" w:rsidR="006E65B4" w:rsidRDefault="00F5387F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.1 </w:t>
        </w:r>
        <w:r w:rsidR="006E65B4" w:rsidRPr="00565088">
          <w:rPr>
            <w:rStyle w:val="Hyperlink"/>
            <w:rFonts w:hint="eastAsia"/>
            <w:noProof/>
          </w:rPr>
          <w:t>流程图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6BAD37FD" w14:textId="175A4895" w:rsidR="006E65B4" w:rsidRPr="006E65B4" w:rsidRDefault="00F5387F" w:rsidP="006E65B4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6E65B4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1</w:t>
        </w:r>
        <w:r w:rsidR="006E65B4" w:rsidRPr="00565088">
          <w:rPr>
            <w:rStyle w:val="Hyperlink"/>
            <w:noProof/>
          </w:rPr>
          <w:t xml:space="preserve">.2 </w:t>
        </w:r>
        <w:r w:rsidR="006E65B4" w:rsidRPr="00565088">
          <w:rPr>
            <w:rStyle w:val="Hyperlink"/>
            <w:rFonts w:hint="eastAsia"/>
            <w:noProof/>
          </w:rPr>
          <w:t>核心代码</w:t>
        </w:r>
        <w:r w:rsidR="006E65B4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3</w:t>
        </w:r>
      </w:hyperlink>
    </w:p>
    <w:p w14:paraId="208F828F" w14:textId="5DB8CD13" w:rsidR="0081265C" w:rsidRDefault="00F5387F" w:rsidP="0081265C">
      <w:pPr>
        <w:pStyle w:val="TOC2"/>
        <w:tabs>
          <w:tab w:val="right" w:leader="dot" w:pos="9060"/>
        </w:tabs>
        <w:ind w:left="480"/>
        <w:rPr>
          <w:noProof/>
          <w:lang w:eastAsia="zh-CN"/>
        </w:rPr>
      </w:pPr>
      <w:hyperlink w:anchor="_Toc495668182" w:history="1">
        <w:r w:rsidR="0081265C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2</w:t>
        </w:r>
        <w:r w:rsidR="0081265C" w:rsidRPr="00565088">
          <w:rPr>
            <w:rStyle w:val="Hyperlink"/>
            <w:noProof/>
          </w:rPr>
          <w:t xml:space="preserve"> </w:t>
        </w:r>
        <w:r w:rsidR="006E65B4">
          <w:rPr>
            <w:rStyle w:val="Hyperlink"/>
            <w:rFonts w:hint="eastAsia"/>
            <w:noProof/>
            <w:lang w:eastAsia="zh-CN"/>
          </w:rPr>
          <w:t>计算后缀表达式</w:t>
        </w:r>
        <w:r w:rsidR="0081265C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4D847940" w14:textId="2D633CE2" w:rsidR="00F4530F" w:rsidRDefault="00F5387F" w:rsidP="00F4530F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.1</w:t>
        </w:r>
        <w:r w:rsidR="00F4530F" w:rsidRPr="00565088">
          <w:rPr>
            <w:rStyle w:val="Hyperlink"/>
            <w:rFonts w:hint="eastAsia"/>
            <w:noProof/>
          </w:rPr>
          <w:t>流程图</w:t>
        </w:r>
        <w:r w:rsidR="00F4530F">
          <w:rPr>
            <w:noProof/>
            <w:webHidden/>
          </w:rPr>
          <w:tab/>
        </w:r>
        <w:r w:rsidR="00F4530F">
          <w:rPr>
            <w:rFonts w:hint="eastAsia"/>
            <w:noProof/>
            <w:webHidden/>
            <w:lang w:eastAsia="zh-CN"/>
          </w:rPr>
          <w:t>6</w:t>
        </w:r>
      </w:hyperlink>
    </w:p>
    <w:p w14:paraId="3CCE32ED" w14:textId="40BFFB66" w:rsidR="00F4530F" w:rsidRPr="00326B8E" w:rsidRDefault="00F5387F" w:rsidP="00326B8E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F4530F" w:rsidRPr="00565088">
          <w:rPr>
            <w:rStyle w:val="Hyperlink"/>
            <w:noProof/>
          </w:rPr>
          <w:t>3.</w:t>
        </w:r>
        <w:r w:rsidR="004C2A3C">
          <w:rPr>
            <w:rStyle w:val="Hyperlink"/>
            <w:rFonts w:hint="eastAsia"/>
            <w:noProof/>
            <w:lang w:eastAsia="zh-CN"/>
          </w:rPr>
          <w:t>2</w:t>
        </w:r>
        <w:r w:rsidR="00F4530F" w:rsidRPr="00565088">
          <w:rPr>
            <w:rStyle w:val="Hyperlink"/>
            <w:noProof/>
          </w:rPr>
          <w:t>.2</w:t>
        </w:r>
        <w:r w:rsidR="00F4530F" w:rsidRPr="00565088">
          <w:rPr>
            <w:rStyle w:val="Hyperlink"/>
            <w:rFonts w:hint="eastAsia"/>
            <w:noProof/>
          </w:rPr>
          <w:t>核心代码</w:t>
        </w:r>
        <w:r w:rsidR="00F4530F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6</w:t>
        </w:r>
      </w:hyperlink>
    </w:p>
    <w:p w14:paraId="69424E3F" w14:textId="255EA4EB" w:rsidR="00E51255" w:rsidRDefault="00F5387F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bookmarkStart w:id="0" w:name="_Hlk57990971"/>
        <w:r w:rsidR="00E51255">
          <w:rPr>
            <w:noProof/>
            <w:webHidden/>
          </w:rPr>
          <w:tab/>
        </w:r>
        <w:bookmarkEnd w:id="0"/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2FC0B422" w14:textId="40C5A25B" w:rsidR="00E51255" w:rsidRDefault="00F5387F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10</w:t>
        </w:r>
      </w:hyperlink>
    </w:p>
    <w:p w14:paraId="0ECB4FC0" w14:textId="4E5574EC" w:rsidR="00E51255" w:rsidRDefault="00F5387F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E06DD5">
          <w:rPr>
            <w:rFonts w:hint="eastAsia"/>
            <w:noProof/>
            <w:webHidden/>
            <w:lang w:eastAsia="zh-CN"/>
          </w:rPr>
          <w:t>1</w:t>
        </w:r>
        <w:r w:rsidR="00600116">
          <w:rPr>
            <w:noProof/>
            <w:webHidden/>
            <w:lang w:eastAsia="zh-CN"/>
          </w:rPr>
          <w:t>0</w:t>
        </w:r>
      </w:hyperlink>
    </w:p>
    <w:p w14:paraId="4ECA6E4F" w14:textId="7602AF90" w:rsidR="00E51255" w:rsidRDefault="00F5387F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>3.</w:t>
        </w:r>
        <w:r w:rsidR="0081265C">
          <w:rPr>
            <w:rStyle w:val="Hyperlink"/>
            <w:rFonts w:hint="eastAsia"/>
            <w:noProof/>
            <w:lang w:eastAsia="zh-CN"/>
          </w:rPr>
          <w:t>4</w:t>
        </w:r>
        <w:r w:rsidR="00E51255" w:rsidRPr="00565088">
          <w:rPr>
            <w:rStyle w:val="Hyperlink"/>
            <w:noProof/>
          </w:rPr>
          <w:t xml:space="preserve">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600116">
          <w:rPr>
            <w:noProof/>
            <w:webHidden/>
          </w:rPr>
          <w:t>1</w:t>
        </w:r>
      </w:hyperlink>
      <w:r w:rsidR="00600116">
        <w:rPr>
          <w:noProof/>
          <w:lang w:eastAsia="zh-CN"/>
        </w:rPr>
        <w:t>3</w:t>
      </w:r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495668154"/>
      <w:r w:rsidRPr="00C119C2">
        <w:rPr>
          <w:rFonts w:hint="eastAsia"/>
        </w:rPr>
        <w:t xml:space="preserve">1.1 </w:t>
      </w:r>
      <w:bookmarkEnd w:id="4"/>
      <w:bookmarkEnd w:id="5"/>
      <w:r w:rsidR="005A4C57">
        <w:rPr>
          <w:rFonts w:hint="eastAsia"/>
        </w:rPr>
        <w:t>项目简介</w:t>
      </w:r>
    </w:p>
    <w:p w14:paraId="7F556E77" w14:textId="38204AC5" w:rsidR="00520E42" w:rsidRDefault="00B9674F" w:rsidP="00520E42">
      <w:pPr>
        <w:rPr>
          <w:lang w:eastAsia="zh-CN"/>
        </w:rPr>
      </w:pPr>
      <w:bookmarkStart w:id="6" w:name="_Toc495668156"/>
      <w:r>
        <w:rPr>
          <w:rFonts w:hint="eastAsia"/>
          <w:lang w:eastAsia="zh-CN"/>
        </w:rPr>
        <w:t>从键盘</w:t>
      </w:r>
      <w:r>
        <w:rPr>
          <w:lang w:eastAsia="zh-CN"/>
        </w:rPr>
        <w:t>上输入中缀算数表达式，包括括号，计算出表达式的值。</w:t>
      </w:r>
    </w:p>
    <w:p w14:paraId="6060926B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程序对</w:t>
      </w:r>
      <w:r>
        <w:rPr>
          <w:lang w:eastAsia="zh-CN"/>
        </w:rPr>
        <w:t>所有输入的表达式作简单的判断，如表达式有错，能给出适当的</w:t>
      </w:r>
      <w:r>
        <w:rPr>
          <w:rFonts w:hint="eastAsia"/>
          <w:lang w:eastAsia="zh-CN"/>
        </w:rPr>
        <w:t>提示</w:t>
      </w:r>
      <w:r>
        <w:rPr>
          <w:lang w:eastAsia="zh-CN"/>
        </w:rPr>
        <w:t>。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包括加减，乘除取余，乘方和</w:t>
      </w:r>
      <w:r>
        <w:rPr>
          <w:rFonts w:hint="eastAsia"/>
          <w:lang w:eastAsia="zh-CN"/>
        </w:rPr>
        <w:t>括号</w:t>
      </w:r>
      <w:r>
        <w:rPr>
          <w:lang w:eastAsia="zh-CN"/>
        </w:rPr>
        <w:t>等操作符，其中优先级是等于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括号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加减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</w:t>
      </w:r>
      <w:r>
        <w:rPr>
          <w:lang w:eastAsia="zh-CN"/>
        </w:rPr>
        <w:t>除取余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乘方</w:t>
      </w:r>
    </w:p>
    <w:p w14:paraId="73DE0356" w14:textId="77777777" w:rsidR="00B9674F" w:rsidRDefault="00B9674F" w:rsidP="00B9674F">
      <w:pPr>
        <w:widowControl w:val="0"/>
        <w:snapToGrid/>
        <w:spacing w:line="24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能处理</w:t>
      </w:r>
      <w:r>
        <w:rPr>
          <w:lang w:eastAsia="zh-CN"/>
        </w:rPr>
        <w:t>单目运算符：</w:t>
      </w:r>
      <w:r>
        <w:rPr>
          <w:lang w:eastAsia="zh-CN"/>
        </w:rPr>
        <w:t>+</w:t>
      </w:r>
      <w:r>
        <w:rPr>
          <w:lang w:eastAsia="zh-CN"/>
        </w:rPr>
        <w:t>或</w:t>
      </w:r>
      <w:r>
        <w:rPr>
          <w:lang w:eastAsia="zh-CN"/>
        </w:rPr>
        <w:t>-</w:t>
      </w:r>
      <w:r>
        <w:rPr>
          <w:lang w:eastAsia="zh-CN"/>
        </w:rPr>
        <w:t>。</w:t>
      </w:r>
    </w:p>
    <w:p w14:paraId="49E13950" w14:textId="77777777" w:rsidR="00B9674F" w:rsidRPr="00B9674F" w:rsidRDefault="00B9674F" w:rsidP="00520E42">
      <w:pPr>
        <w:rPr>
          <w:lang w:eastAsia="zh-CN"/>
        </w:rPr>
      </w:pPr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6"/>
    </w:p>
    <w:p w14:paraId="74AEE0FB" w14:textId="7CB571B5" w:rsidR="0075165E" w:rsidRDefault="0075165E" w:rsidP="008F78B2">
      <w:pPr>
        <w:pStyle w:val="Heading2"/>
        <w:spacing w:before="120"/>
      </w:pPr>
      <w:bookmarkStart w:id="7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7"/>
    </w:p>
    <w:p w14:paraId="57D82E14" w14:textId="3EC8C570" w:rsidR="002F6666" w:rsidRPr="002F6666" w:rsidRDefault="002F6666" w:rsidP="002F6666">
      <w:pPr>
        <w:rPr>
          <w:lang w:eastAsia="zh-CN"/>
        </w:rPr>
      </w:pPr>
      <w:r>
        <w:rPr>
          <w:rFonts w:hint="eastAsia"/>
          <w:lang w:eastAsia="zh-CN"/>
        </w:rPr>
        <w:t>算数表达式求值，常规方法为将中缀表达式转后缀表达式（用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来储存），进而用</w:t>
      </w:r>
      <w:r w:rsidR="006E65B4"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来求值。本题用到的</w:t>
      </w:r>
      <w:r>
        <w:rPr>
          <w:rFonts w:hint="eastAsia"/>
          <w:lang w:eastAsia="zh-CN"/>
        </w:rPr>
        <w:t>stack</w:t>
      </w:r>
      <w:r>
        <w:rPr>
          <w:rFonts w:hint="eastAsia"/>
          <w:lang w:eastAsia="zh-CN"/>
        </w:rPr>
        <w:t>以及</w:t>
      </w:r>
      <w:r>
        <w:rPr>
          <w:rFonts w:hint="eastAsia"/>
          <w:lang w:eastAsia="zh-CN"/>
        </w:rPr>
        <w:t>v</w:t>
      </w:r>
      <w:r>
        <w:rPr>
          <w:lang w:eastAsia="zh-CN"/>
        </w:rPr>
        <w:t>ector</w:t>
      </w:r>
      <w:r>
        <w:rPr>
          <w:rFonts w:hint="eastAsia"/>
          <w:lang w:eastAsia="zh-CN"/>
        </w:rPr>
        <w:t>均为手写，封装在头文件。</w:t>
      </w:r>
    </w:p>
    <w:p w14:paraId="595AC69F" w14:textId="51C48F2C" w:rsidR="0075165E" w:rsidRDefault="0075165E" w:rsidP="008F78B2">
      <w:pPr>
        <w:pStyle w:val="Heading2"/>
        <w:spacing w:before="120"/>
      </w:pPr>
      <w:bookmarkStart w:id="8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8"/>
    </w:p>
    <w:p w14:paraId="5FDB2783" w14:textId="1C6AA429" w:rsidR="00E049EE" w:rsidRPr="00E049EE" w:rsidRDefault="002F6666" w:rsidP="00E049EE">
      <w:pPr>
        <w:rPr>
          <w:lang w:eastAsia="zh-CN"/>
        </w:rPr>
      </w:pPr>
      <w:r>
        <w:rPr>
          <w:rFonts w:hint="eastAsia"/>
          <w:lang w:eastAsia="zh-CN"/>
        </w:rPr>
        <w:t>本项目只有一个类，</w:t>
      </w:r>
      <w:r>
        <w:rPr>
          <w:rFonts w:hint="eastAsia"/>
          <w:lang w:eastAsia="zh-CN"/>
        </w:rPr>
        <w:t>eval</w:t>
      </w:r>
      <w:r>
        <w:rPr>
          <w:rFonts w:hint="eastAsia"/>
          <w:lang w:eastAsia="zh-CN"/>
        </w:rPr>
        <w:t>类，实现中缀表达式转后缀表达式、后缀表达式求值等操作。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9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9"/>
    </w:p>
    <w:p w14:paraId="20935CA4" w14:textId="3E36FBFF" w:rsidR="006B0072" w:rsidRDefault="002F6666" w:rsidP="00426363"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eval</w:t>
      </w:r>
      <w:r>
        <w:rPr>
          <w:rFonts w:hint="eastAsia"/>
          <w:b/>
          <w:lang w:eastAsia="zh-CN"/>
        </w:rPr>
        <w:t>类</w:t>
      </w:r>
    </w:p>
    <w:bookmarkStart w:id="10" w:name="_MON_1668448268"/>
    <w:bookmarkEnd w:id="10"/>
    <w:p w14:paraId="5F80CCBA" w14:textId="30FE831E" w:rsidR="00426363" w:rsidRDefault="00E06DD5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10461" w14:anchorId="3BD3F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23pt" o:ole="">
            <v:imagedata r:id="rId15" o:title=""/>
          </v:shape>
          <o:OLEObject Type="Embed" ProgID="Word.OpenDocumentText.12" ShapeID="_x0000_i1025" DrawAspect="Content" ObjectID="_1669359181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F4D1592" w14:textId="64CD69BA" w:rsidR="0075165E" w:rsidRDefault="0075165E" w:rsidP="0075165E">
      <w:pPr>
        <w:pStyle w:val="Heading1"/>
        <w:spacing w:after="240"/>
        <w:rPr>
          <w:lang w:eastAsia="zh-CN"/>
        </w:rPr>
      </w:pPr>
      <w:bookmarkStart w:id="11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1"/>
    </w:p>
    <w:p w14:paraId="0D177CD1" w14:textId="79DEA840" w:rsidR="0081265C" w:rsidRDefault="0081265C" w:rsidP="0081265C">
      <w:pPr>
        <w:pStyle w:val="Heading2"/>
        <w:spacing w:before="120"/>
      </w:pPr>
      <w:r>
        <w:rPr>
          <w:rFonts w:hint="eastAsia"/>
        </w:rPr>
        <w:t xml:space="preserve">3.1 </w:t>
      </w:r>
      <w:r w:rsidR="006E65B4">
        <w:rPr>
          <w:rFonts w:hint="eastAsia"/>
        </w:rPr>
        <w:t>中缀表达式转后缀表达式</w:t>
      </w:r>
    </w:p>
    <w:p w14:paraId="56E18CE5" w14:textId="6231A3BC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3.1.1 </w:t>
      </w:r>
      <w:r>
        <w:rPr>
          <w:rFonts w:hint="eastAsia"/>
        </w:rPr>
        <w:t>流程图</w:t>
      </w:r>
    </w:p>
    <w:p w14:paraId="25E70F20" w14:textId="2A77367F" w:rsidR="006E65B4" w:rsidRPr="006E65B4" w:rsidRDefault="006E65B4" w:rsidP="006E65B4">
      <w:pPr>
        <w:rPr>
          <w:lang w:eastAsia="zh-CN"/>
        </w:rPr>
      </w:pPr>
      <w:r>
        <w:rPr>
          <w:noProof/>
        </w:rPr>
        <w:drawing>
          <wp:inline distT="0" distB="0" distL="0" distR="0" wp14:anchorId="3A727CAE" wp14:editId="1B211A4D">
            <wp:extent cx="5759450" cy="3918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019D" w14:textId="799B023E" w:rsidR="006E65B4" w:rsidRDefault="006E65B4" w:rsidP="006E65B4">
      <w:pPr>
        <w:pStyle w:val="Heading3"/>
        <w:spacing w:before="120"/>
      </w:pPr>
      <w:r>
        <w:rPr>
          <w:rFonts w:hint="eastAsia"/>
        </w:rPr>
        <w:t xml:space="preserve">3.1.2 </w:t>
      </w:r>
      <w:r>
        <w:rPr>
          <w:rFonts w:hint="eastAsia"/>
        </w:rPr>
        <w:t>核心代码</w:t>
      </w:r>
    </w:p>
    <w:p w14:paraId="6DE9A299" w14:textId="294FE965" w:rsidR="006E65B4" w:rsidRDefault="006E65B4" w:rsidP="006E65B4">
      <w:pPr>
        <w:rPr>
          <w:lang w:eastAsia="zh-CN"/>
        </w:rPr>
      </w:pPr>
    </w:p>
    <w:bookmarkStart w:id="12" w:name="_MON_1668616466"/>
    <w:bookmarkEnd w:id="12"/>
    <w:p w14:paraId="1EC5B068" w14:textId="161B1DB8" w:rsidR="00F4530F" w:rsidRPr="006E65B4" w:rsidRDefault="00F4530F" w:rsidP="006E65B4">
      <w:pPr>
        <w:rPr>
          <w:lang w:eastAsia="zh-CN"/>
        </w:rPr>
      </w:pPr>
      <w:r>
        <w:rPr>
          <w:lang w:eastAsia="zh-CN"/>
        </w:rPr>
        <w:object w:dxaOrig="8306" w:dyaOrig="13728" w14:anchorId="4C2E56D2">
          <v:shape id="_x0000_i1026" type="#_x0000_t75" style="width:415pt;height:686.5pt" o:ole="">
            <v:imagedata r:id="rId18" o:title=""/>
          </v:shape>
          <o:OLEObject Type="Embed" ProgID="Word.Document.8" ShapeID="_x0000_i1026" DrawAspect="Content" ObjectID="_1669359182" r:id="rId19">
            <o:FieldCodes>\s</o:FieldCodes>
          </o:OLEObject>
        </w:object>
      </w:r>
      <w:bookmarkStart w:id="13" w:name="_MON_1668616568"/>
      <w:bookmarkEnd w:id="13"/>
      <w:r>
        <w:rPr>
          <w:lang w:eastAsia="zh-CN"/>
        </w:rPr>
        <w:object w:dxaOrig="8306" w:dyaOrig="10296" w14:anchorId="46330A64">
          <v:shape id="_x0000_i1027" type="#_x0000_t75" style="width:415pt;height:515pt" o:ole="">
            <v:imagedata r:id="rId20" o:title=""/>
          </v:shape>
          <o:OLEObject Type="Embed" ProgID="Word.OpenDocumentText.12" ShapeID="_x0000_i1027" DrawAspect="Content" ObjectID="_1669359183" r:id="rId21"/>
        </w:object>
      </w:r>
    </w:p>
    <w:p w14:paraId="7C4A5BC2" w14:textId="58C75E5F" w:rsidR="0081265C" w:rsidRPr="0081265C" w:rsidRDefault="0081265C" w:rsidP="0081265C">
      <w:pPr>
        <w:rPr>
          <w:lang w:eastAsia="zh-CN"/>
        </w:rPr>
      </w:pPr>
    </w:p>
    <w:p w14:paraId="0920E32B" w14:textId="006BEA8C" w:rsidR="0081265C" w:rsidRDefault="0081265C" w:rsidP="0081265C">
      <w:pPr>
        <w:pStyle w:val="Heading2"/>
        <w:spacing w:before="120"/>
      </w:pPr>
      <w:r>
        <w:rPr>
          <w:rFonts w:hint="eastAsia"/>
        </w:rPr>
        <w:lastRenderedPageBreak/>
        <w:t xml:space="preserve">3.2 </w:t>
      </w:r>
      <w:r w:rsidR="00F4530F">
        <w:rPr>
          <w:rFonts w:hint="eastAsia"/>
        </w:rPr>
        <w:t>计算后缀表达式</w:t>
      </w:r>
    </w:p>
    <w:p w14:paraId="6F03C108" w14:textId="105DD416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流程图</w:t>
      </w:r>
    </w:p>
    <w:p w14:paraId="7E113522" w14:textId="707143E0" w:rsidR="00F4530F" w:rsidRPr="004F1DC1" w:rsidRDefault="00326B8E" w:rsidP="00F4530F">
      <w:pPr>
        <w:rPr>
          <w:lang w:eastAsia="zh-CN"/>
        </w:rPr>
      </w:pPr>
      <w:r>
        <w:rPr>
          <w:noProof/>
        </w:rPr>
        <w:drawing>
          <wp:inline distT="0" distB="0" distL="0" distR="0" wp14:anchorId="4445D1E0" wp14:editId="2939F9CA">
            <wp:extent cx="5759450" cy="571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4279" w14:textId="1A1A8E3A" w:rsidR="00F4530F" w:rsidRDefault="00F4530F" w:rsidP="00F4530F">
      <w:pPr>
        <w:pStyle w:val="Heading3"/>
        <w:spacing w:before="120"/>
      </w:pPr>
      <w:r>
        <w:rPr>
          <w:rFonts w:hint="eastAsia"/>
        </w:rPr>
        <w:t>3.</w:t>
      </w:r>
      <w:r w:rsidR="004C2A3C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核心代码</w:t>
      </w:r>
    </w:p>
    <w:p w14:paraId="06E3727E" w14:textId="77777777" w:rsidR="00326B8E" w:rsidRPr="00326B8E" w:rsidRDefault="00326B8E" w:rsidP="00326B8E">
      <w:pPr>
        <w:rPr>
          <w:lang w:eastAsia="zh-CN"/>
        </w:rPr>
      </w:pPr>
    </w:p>
    <w:bookmarkStart w:id="14" w:name="_MON_1668617197"/>
    <w:bookmarkEnd w:id="14"/>
    <w:p w14:paraId="59BCD5AA" w14:textId="7245E20F" w:rsidR="00946937" w:rsidRPr="00946937" w:rsidRDefault="00326B8E" w:rsidP="00326B8E">
      <w:pPr>
        <w:rPr>
          <w:lang w:eastAsia="zh-CN"/>
        </w:rPr>
      </w:pPr>
      <w:r>
        <w:rPr>
          <w:lang w:eastAsia="zh-CN"/>
        </w:rPr>
        <w:object w:dxaOrig="8306" w:dyaOrig="12997" w14:anchorId="5A0EE21D">
          <v:shape id="_x0000_i1028" type="#_x0000_t75" style="width:339.5pt;height:531.5pt" o:ole="">
            <v:imagedata r:id="rId23" o:title=""/>
          </v:shape>
          <o:OLEObject Type="Embed" ProgID="Word.OpenDocumentText.12" ShapeID="_x0000_i1028" DrawAspect="Content" ObjectID="_1669359184" r:id="rId24"/>
        </w:object>
      </w:r>
      <w:bookmarkStart w:id="15" w:name="_MON_1668617260"/>
      <w:bookmarkEnd w:id="15"/>
      <w:r w:rsidR="00434FEF">
        <w:rPr>
          <w:lang w:eastAsia="zh-CN"/>
        </w:rPr>
        <w:object w:dxaOrig="8306" w:dyaOrig="13948" w14:anchorId="2026AA20">
          <v:shape id="_x0000_i1029" type="#_x0000_t75" style="width:415pt;height:697.5pt" o:ole="">
            <v:imagedata r:id="rId25" o:title=""/>
          </v:shape>
          <o:OLEObject Type="Embed" ProgID="Word.OpenDocumentText.12" ShapeID="_x0000_i1029" DrawAspect="Content" ObjectID="_1669359185" r:id="rId26"/>
        </w:object>
      </w:r>
      <w:bookmarkStart w:id="16" w:name="_MON_1668617316"/>
      <w:bookmarkEnd w:id="16"/>
      <w:r w:rsidR="00434FEF">
        <w:rPr>
          <w:lang w:eastAsia="zh-CN"/>
        </w:rPr>
        <w:object w:dxaOrig="8306" w:dyaOrig="3487" w14:anchorId="528EFE59">
          <v:shape id="_x0000_i1030" type="#_x0000_t75" style="width:415pt;height:174.5pt" o:ole="">
            <v:imagedata r:id="rId27" o:title=""/>
          </v:shape>
          <o:OLEObject Type="Embed" ProgID="Word.OpenDocumentText.12" ShapeID="_x0000_i1030" DrawAspect="Content" ObjectID="_1669359186" r:id="rId28"/>
        </w:object>
      </w:r>
    </w:p>
    <w:p w14:paraId="3C5DBC3D" w14:textId="48FFC9B3" w:rsidR="0075165E" w:rsidRDefault="0075165E" w:rsidP="008F78B2">
      <w:pPr>
        <w:pStyle w:val="Heading2"/>
        <w:spacing w:before="120"/>
      </w:pPr>
      <w:bookmarkStart w:id="17" w:name="_Toc495668182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17"/>
    </w:p>
    <w:p w14:paraId="730B560F" w14:textId="7B734227" w:rsidR="00AD5E2E" w:rsidRDefault="00946937" w:rsidP="00A8652E">
      <w:pPr>
        <w:pStyle w:val="Heading3"/>
        <w:spacing w:before="120"/>
      </w:pPr>
      <w:bookmarkStart w:id="18" w:name="_Toc495668183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18"/>
    </w:p>
    <w:p w14:paraId="14F17EDA" w14:textId="2B192DA4" w:rsidR="004F1DC1" w:rsidRPr="004F1DC1" w:rsidRDefault="00326B8E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7FF8BD46" wp14:editId="04821853">
            <wp:extent cx="2889398" cy="572164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572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0BD1F785" w:rsidR="00AD5E2E" w:rsidRDefault="00946937" w:rsidP="00A8652E">
      <w:pPr>
        <w:pStyle w:val="Heading3"/>
        <w:spacing w:before="120"/>
      </w:pPr>
      <w:bookmarkStart w:id="19" w:name="_Toc495668184"/>
      <w:r>
        <w:rPr>
          <w:rFonts w:hint="eastAsia"/>
        </w:rPr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19"/>
    </w:p>
    <w:p w14:paraId="1111609E" w14:textId="77777777" w:rsidR="00600116" w:rsidRPr="00600116" w:rsidRDefault="00600116" w:rsidP="00600116">
      <w:pPr>
        <w:rPr>
          <w:lang w:eastAsia="zh-CN"/>
        </w:rPr>
      </w:pPr>
    </w:p>
    <w:bookmarkStart w:id="20" w:name="_MON_1668617627"/>
    <w:bookmarkEnd w:id="20"/>
    <w:p w14:paraId="5EEC85E5" w14:textId="62B442D2" w:rsidR="002B20DC" w:rsidRDefault="00600116" w:rsidP="002B20DC">
      <w:pPr>
        <w:rPr>
          <w:lang w:eastAsia="zh-CN"/>
        </w:rPr>
      </w:pPr>
      <w:r>
        <w:rPr>
          <w:lang w:eastAsia="zh-CN"/>
        </w:rPr>
        <w:object w:dxaOrig="8306" w:dyaOrig="11095" w14:anchorId="3C24063D">
          <v:shape id="_x0000_i1034" type="#_x0000_t75" style="width:415pt;height:555pt" o:ole="">
            <v:imagedata r:id="rId30" o:title=""/>
          </v:shape>
          <o:OLEObject Type="Embed" ProgID="Word.OpenDocumentText.12" ShapeID="_x0000_i1034" DrawAspect="Content" ObjectID="_1669359187" r:id="rId31"/>
        </w:object>
      </w:r>
    </w:p>
    <w:bookmarkStart w:id="21" w:name="_MON_1669359074"/>
    <w:bookmarkEnd w:id="21"/>
    <w:p w14:paraId="38745FAF" w14:textId="6DE201D2" w:rsidR="00600116" w:rsidRDefault="00600116" w:rsidP="002B20DC">
      <w:pPr>
        <w:rPr>
          <w:lang w:eastAsia="zh-CN"/>
        </w:rPr>
      </w:pPr>
      <w:r>
        <w:rPr>
          <w:lang w:eastAsia="zh-CN"/>
        </w:rPr>
        <w:object w:dxaOrig="8306" w:dyaOrig="5389" w14:anchorId="095EDA43">
          <v:shape id="_x0000_i1037" type="#_x0000_t75" style="width:415.5pt;height:269.5pt" o:ole="">
            <v:imagedata r:id="rId32" o:title=""/>
          </v:shape>
          <o:OLEObject Type="Embed" ProgID="Word.OpenDocumentText.12" ShapeID="_x0000_i1037" DrawAspect="Content" ObjectID="_1669359188" r:id="rId33"/>
        </w:object>
      </w:r>
    </w:p>
    <w:p w14:paraId="126CBD84" w14:textId="70AF3DE7" w:rsidR="00600116" w:rsidRDefault="00600116" w:rsidP="002B20DC">
      <w:pPr>
        <w:rPr>
          <w:lang w:eastAsia="zh-CN"/>
        </w:rPr>
      </w:pPr>
    </w:p>
    <w:p w14:paraId="0DE6B5AA" w14:textId="77777777" w:rsidR="00600116" w:rsidRPr="002B20DC" w:rsidRDefault="00600116" w:rsidP="002B20DC">
      <w:pPr>
        <w:rPr>
          <w:lang w:eastAsia="zh-CN"/>
        </w:rPr>
      </w:pPr>
    </w:p>
    <w:p w14:paraId="6A94AC78" w14:textId="0E0073F8" w:rsidR="0054507D" w:rsidRDefault="00946937" w:rsidP="0081265C">
      <w:pPr>
        <w:pStyle w:val="Heading3"/>
        <w:spacing w:before="120"/>
      </w:pPr>
      <w:bookmarkStart w:id="22" w:name="_Toc495668185"/>
      <w:r>
        <w:rPr>
          <w:rFonts w:hint="eastAsia"/>
        </w:rPr>
        <w:lastRenderedPageBreak/>
        <w:t>3.</w:t>
      </w:r>
      <w:r w:rsidR="00846FD2"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总体系统截屏示例</w:t>
      </w:r>
      <w:bookmarkEnd w:id="22"/>
    </w:p>
    <w:p w14:paraId="426DA060" w14:textId="5E8B620E" w:rsidR="00783C5D" w:rsidRPr="00783C5D" w:rsidRDefault="00BD4566" w:rsidP="00783C5D">
      <w:pPr>
        <w:rPr>
          <w:lang w:eastAsia="zh-CN"/>
        </w:rPr>
      </w:pPr>
      <w:r>
        <w:rPr>
          <w:noProof/>
        </w:rPr>
        <w:drawing>
          <wp:inline distT="0" distB="0" distL="0" distR="0" wp14:anchorId="243DA79A" wp14:editId="6C5383BA">
            <wp:extent cx="3213265" cy="411501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6C72" w14:textId="3239077A" w:rsidR="0081265C" w:rsidRPr="0081265C" w:rsidRDefault="0081265C" w:rsidP="0081265C">
      <w:pPr>
        <w:rPr>
          <w:lang w:eastAsia="zh-CN"/>
        </w:rPr>
      </w:pPr>
    </w:p>
    <w:sectPr w:rsidR="0081265C" w:rsidRPr="0081265C" w:rsidSect="00FD3194">
      <w:footerReference w:type="default" r:id="rId3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464FD" w14:textId="77777777" w:rsidR="00F5387F" w:rsidRDefault="00F5387F" w:rsidP="001D0743">
      <w:r>
        <w:separator/>
      </w:r>
    </w:p>
    <w:p w14:paraId="405323E3" w14:textId="77777777" w:rsidR="00F5387F" w:rsidRDefault="00F5387F" w:rsidP="001D0743"/>
    <w:p w14:paraId="50949D78" w14:textId="77777777" w:rsidR="00F5387F" w:rsidRDefault="00F5387F" w:rsidP="001D0743"/>
    <w:p w14:paraId="7069F4E9" w14:textId="77777777" w:rsidR="00F5387F" w:rsidRDefault="00F5387F" w:rsidP="001D0743"/>
    <w:p w14:paraId="2BE57333" w14:textId="77777777" w:rsidR="00F5387F" w:rsidRDefault="00F5387F" w:rsidP="001D0743"/>
    <w:p w14:paraId="1C813C61" w14:textId="77777777" w:rsidR="00F5387F" w:rsidRDefault="00F5387F" w:rsidP="001D0743"/>
  </w:endnote>
  <w:endnote w:type="continuationSeparator" w:id="0">
    <w:p w14:paraId="0DAAC6CD" w14:textId="77777777" w:rsidR="00F5387F" w:rsidRDefault="00F5387F" w:rsidP="001D0743">
      <w:r>
        <w:continuationSeparator/>
      </w:r>
    </w:p>
    <w:p w14:paraId="6B996E1A" w14:textId="77777777" w:rsidR="00F5387F" w:rsidRDefault="00F5387F" w:rsidP="001D0743"/>
    <w:p w14:paraId="7821CE28" w14:textId="77777777" w:rsidR="00F5387F" w:rsidRDefault="00F5387F" w:rsidP="001D0743"/>
    <w:p w14:paraId="43EED855" w14:textId="77777777" w:rsidR="00F5387F" w:rsidRDefault="00F5387F" w:rsidP="001D0743"/>
    <w:p w14:paraId="3CEDFBD6" w14:textId="77777777" w:rsidR="00F5387F" w:rsidRDefault="00F5387F" w:rsidP="001D0743"/>
    <w:p w14:paraId="10E31B1C" w14:textId="77777777" w:rsidR="00F5387F" w:rsidRDefault="00F5387F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A2EB3" w14:textId="77777777" w:rsidR="00F5387F" w:rsidRDefault="00F5387F" w:rsidP="001D0743">
      <w:r>
        <w:separator/>
      </w:r>
    </w:p>
    <w:p w14:paraId="292E57EE" w14:textId="77777777" w:rsidR="00F5387F" w:rsidRDefault="00F5387F" w:rsidP="001D0743"/>
    <w:p w14:paraId="71F00333" w14:textId="77777777" w:rsidR="00F5387F" w:rsidRDefault="00F5387F" w:rsidP="001D0743"/>
    <w:p w14:paraId="1FB7AF25" w14:textId="77777777" w:rsidR="00F5387F" w:rsidRDefault="00F5387F" w:rsidP="001D0743"/>
    <w:p w14:paraId="64C6DC68" w14:textId="77777777" w:rsidR="00F5387F" w:rsidRDefault="00F5387F" w:rsidP="001D0743"/>
    <w:p w14:paraId="3C0263F0" w14:textId="77777777" w:rsidR="00F5387F" w:rsidRDefault="00F5387F" w:rsidP="001D0743"/>
  </w:footnote>
  <w:footnote w:type="continuationSeparator" w:id="0">
    <w:p w14:paraId="787BC993" w14:textId="77777777" w:rsidR="00F5387F" w:rsidRDefault="00F5387F" w:rsidP="001D0743">
      <w:r>
        <w:continuationSeparator/>
      </w:r>
    </w:p>
    <w:p w14:paraId="3FF10437" w14:textId="77777777" w:rsidR="00F5387F" w:rsidRDefault="00F5387F" w:rsidP="001D0743"/>
    <w:p w14:paraId="1C3B768B" w14:textId="77777777" w:rsidR="00F5387F" w:rsidRDefault="00F5387F" w:rsidP="001D0743"/>
    <w:p w14:paraId="303F6DB1" w14:textId="77777777" w:rsidR="00F5387F" w:rsidRDefault="00F5387F" w:rsidP="001D0743"/>
    <w:p w14:paraId="0C5FE5D0" w14:textId="77777777" w:rsidR="00F5387F" w:rsidRDefault="00F5387F" w:rsidP="001D0743"/>
    <w:p w14:paraId="56000D1D" w14:textId="77777777" w:rsidR="00F5387F" w:rsidRDefault="00F5387F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19"/>
  </w:num>
  <w:num w:numId="4">
    <w:abstractNumId w:val="13"/>
  </w:num>
  <w:num w:numId="5">
    <w:abstractNumId w:val="20"/>
  </w:num>
  <w:num w:numId="6">
    <w:abstractNumId w:val="1"/>
  </w:num>
  <w:num w:numId="7">
    <w:abstractNumId w:val="4"/>
  </w:num>
  <w:num w:numId="8">
    <w:abstractNumId w:val="10"/>
  </w:num>
  <w:num w:numId="9">
    <w:abstractNumId w:val="18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7"/>
  </w:num>
  <w:num w:numId="25">
    <w:abstractNumId w:val="1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4789F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B00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E5C3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66"/>
    <w:rsid w:val="0030075C"/>
    <w:rsid w:val="00303F84"/>
    <w:rsid w:val="00305A72"/>
    <w:rsid w:val="003118CA"/>
    <w:rsid w:val="0031637C"/>
    <w:rsid w:val="0032695B"/>
    <w:rsid w:val="00326B8E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577B9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4FEF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2A3C"/>
    <w:rsid w:val="004C4AEF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0E42"/>
    <w:rsid w:val="005251A7"/>
    <w:rsid w:val="00541D97"/>
    <w:rsid w:val="00542E7C"/>
    <w:rsid w:val="00543BA5"/>
    <w:rsid w:val="0054507D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0116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990"/>
    <w:rsid w:val="00646616"/>
    <w:rsid w:val="00653B54"/>
    <w:rsid w:val="00653EFD"/>
    <w:rsid w:val="00654BE3"/>
    <w:rsid w:val="00660242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65B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3916"/>
    <w:rsid w:val="00783C5D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265C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46FD2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7363D"/>
    <w:rsid w:val="00B744A3"/>
    <w:rsid w:val="00B7581B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674F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4566"/>
    <w:rsid w:val="00BD5995"/>
    <w:rsid w:val="00BE0194"/>
    <w:rsid w:val="00BE1569"/>
    <w:rsid w:val="00BE21E9"/>
    <w:rsid w:val="00BE380F"/>
    <w:rsid w:val="00BE6DBD"/>
    <w:rsid w:val="00BF44EC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00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0D7F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D762C"/>
    <w:rsid w:val="00DE05AD"/>
    <w:rsid w:val="00DE4569"/>
    <w:rsid w:val="00DE4D70"/>
    <w:rsid w:val="00DE6BBF"/>
    <w:rsid w:val="00DF05AA"/>
    <w:rsid w:val="00DF3B3D"/>
    <w:rsid w:val="00DF62DC"/>
    <w:rsid w:val="00DF7C91"/>
    <w:rsid w:val="00E00C45"/>
    <w:rsid w:val="00E01B19"/>
    <w:rsid w:val="00E0298B"/>
    <w:rsid w:val="00E0457D"/>
    <w:rsid w:val="00E049EE"/>
    <w:rsid w:val="00E05A19"/>
    <w:rsid w:val="00E063FC"/>
    <w:rsid w:val="00E06491"/>
    <w:rsid w:val="00E06DD5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530F"/>
    <w:rsid w:val="00F46349"/>
    <w:rsid w:val="00F4674F"/>
    <w:rsid w:val="00F4717D"/>
    <w:rsid w:val="00F47590"/>
    <w:rsid w:val="00F52BA7"/>
    <w:rsid w:val="00F5387F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530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7.emf"/><Relationship Id="rId33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4.emf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oleObject" Target="embeddings/oleObject3.bin"/><Relationship Id="rId32" Type="http://schemas.openxmlformats.org/officeDocument/2006/relationships/image" Target="media/image11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emf"/><Relationship Id="rId28" Type="http://schemas.openxmlformats.org/officeDocument/2006/relationships/oleObject" Target="embeddings/oleObject5.bin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oleObject" Target="embeddings/Microsoft_Word_97_-_2003_Document.doc"/><Relationship Id="rId31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Relationship Id="rId27" Type="http://schemas.openxmlformats.org/officeDocument/2006/relationships/image" Target="media/image8.emf"/><Relationship Id="rId30" Type="http://schemas.openxmlformats.org/officeDocument/2006/relationships/image" Target="media/image10.emf"/><Relationship Id="rId35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617</TotalTime>
  <Pages>15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1802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51</cp:revision>
  <cp:lastPrinted>2008-07-17T03:36:00Z</cp:lastPrinted>
  <dcterms:created xsi:type="dcterms:W3CDTF">2017-10-13T02:08:00Z</dcterms:created>
  <dcterms:modified xsi:type="dcterms:W3CDTF">2020-12-13T02:06:00Z</dcterms:modified>
</cp:coreProperties>
</file>