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0D5DEEED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773204">
        <w:rPr>
          <w:rFonts w:ascii="TypeLand 康熙字典體" w:eastAsiaTheme="minorEastAsia" w:hAnsi="TypeLand 康熙字典體" w:hint="eastAsia"/>
          <w:lang w:eastAsia="zh-CN"/>
        </w:rPr>
        <w:t>8</w:t>
      </w:r>
      <w:r w:rsidR="00773204">
        <w:rPr>
          <w:rFonts w:ascii="TypeLand 康熙字典體" w:eastAsiaTheme="minorEastAsia" w:hAnsi="TypeLand 康熙字典體" w:hint="eastAsia"/>
          <w:lang w:eastAsia="zh-CN"/>
        </w:rPr>
        <w:t>种排序算法的比较案例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D81809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D8180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3D5C4493" w:rsidR="00E51255" w:rsidRDefault="00D81809" w:rsidP="00E51255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773204">
          <w:rPr>
            <w:rStyle w:val="Hyperlink"/>
            <w:rFonts w:hint="eastAsia"/>
            <w:noProof/>
            <w:lang w:eastAsia="zh-CN"/>
          </w:rPr>
          <w:t>算法设计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17BF83F0" w14:textId="0BACCD0C" w:rsidR="00773204" w:rsidRPr="00773204" w:rsidRDefault="00773204" w:rsidP="0077320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Pr="00565088">
          <w:rPr>
            <w:rStyle w:val="Hyperlink"/>
            <w:noProof/>
          </w:rPr>
          <w:t>2.</w:t>
        </w:r>
        <w:r>
          <w:rPr>
            <w:rStyle w:val="Hyperlink"/>
            <w:noProof/>
          </w:rPr>
          <w:t>2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生成随机数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4E2D56DF" w:rsidR="00E51255" w:rsidRDefault="00D81809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773204">
          <w:rPr>
            <w:rStyle w:val="Hyperlink"/>
            <w:rFonts w:hint="eastAsia"/>
            <w:noProof/>
            <w:lang w:eastAsia="zh-CN"/>
          </w:rPr>
          <w:t>测试函数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6890D6AC" w:rsidR="00E51255" w:rsidRDefault="00D81809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2D0AA1">
          <w:rPr>
            <w:noProof/>
            <w:webHidden/>
          </w:rPr>
          <w:t>3</w:t>
        </w:r>
      </w:hyperlink>
    </w:p>
    <w:p w14:paraId="403A3E5E" w14:textId="689C36CB" w:rsidR="00E24305" w:rsidRDefault="00D81809" w:rsidP="00E24305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E24305" w:rsidRPr="00565088">
          <w:rPr>
            <w:rStyle w:val="Hyperlink"/>
            <w:noProof/>
          </w:rPr>
          <w:t>3.</w:t>
        </w:r>
        <w:r w:rsidR="00E24305">
          <w:rPr>
            <w:rStyle w:val="Hyperlink"/>
            <w:noProof/>
            <w:lang w:eastAsia="zh-CN"/>
          </w:rPr>
          <w:t>1</w:t>
        </w:r>
        <w:r w:rsidR="00E24305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冒泡排序</w:t>
        </w:r>
        <w:r w:rsidR="00E24305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3</w:t>
        </w:r>
      </w:hyperlink>
    </w:p>
    <w:p w14:paraId="73D4A352" w14:textId="39B97D1A" w:rsidR="00656589" w:rsidRPr="00656589" w:rsidRDefault="00D81809" w:rsidP="0065658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656589" w:rsidRPr="00565088">
          <w:rPr>
            <w:rStyle w:val="Hyperlink"/>
            <w:noProof/>
          </w:rPr>
          <w:t>3.</w:t>
        </w:r>
        <w:r w:rsidR="00656589">
          <w:rPr>
            <w:rStyle w:val="Hyperlink"/>
            <w:rFonts w:hint="eastAsia"/>
            <w:noProof/>
            <w:lang w:eastAsia="zh-CN"/>
          </w:rPr>
          <w:t>1</w:t>
        </w:r>
        <w:r w:rsidR="00656589" w:rsidRPr="00565088">
          <w:rPr>
            <w:rStyle w:val="Hyperlink"/>
            <w:noProof/>
          </w:rPr>
          <w:t>.</w:t>
        </w:r>
        <w:r w:rsidR="00656589">
          <w:rPr>
            <w:rStyle w:val="Hyperlink"/>
            <w:rFonts w:hint="eastAsia"/>
            <w:noProof/>
            <w:lang w:eastAsia="zh-CN"/>
          </w:rPr>
          <w:t>1</w:t>
        </w:r>
        <w:r w:rsidR="00656589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算法步骤</w:t>
        </w:r>
        <w:r w:rsidR="00656589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3</w:t>
        </w:r>
      </w:hyperlink>
    </w:p>
    <w:p w14:paraId="05AFB187" w14:textId="7A61FB51" w:rsidR="00E24305" w:rsidRDefault="00D81809" w:rsidP="00E9551F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3" w:history="1">
        <w:r w:rsidR="00656589" w:rsidRPr="00565088">
          <w:rPr>
            <w:rStyle w:val="Hyperlink"/>
            <w:noProof/>
          </w:rPr>
          <w:t>3.</w:t>
        </w:r>
        <w:r w:rsidR="00656589">
          <w:rPr>
            <w:rStyle w:val="Hyperlink"/>
            <w:rFonts w:hint="eastAsia"/>
            <w:noProof/>
            <w:lang w:eastAsia="zh-CN"/>
          </w:rPr>
          <w:t>1</w:t>
        </w:r>
        <w:r w:rsidR="00656589" w:rsidRPr="00565088">
          <w:rPr>
            <w:rStyle w:val="Hyperlink"/>
            <w:noProof/>
          </w:rPr>
          <w:t>.</w:t>
        </w:r>
        <w:r w:rsidR="00656589">
          <w:rPr>
            <w:rStyle w:val="Hyperlink"/>
            <w:rFonts w:hint="eastAsia"/>
            <w:noProof/>
            <w:lang w:eastAsia="zh-CN"/>
          </w:rPr>
          <w:t>2</w:t>
        </w:r>
        <w:r w:rsidR="00656589" w:rsidRPr="00565088">
          <w:rPr>
            <w:rStyle w:val="Hyperlink"/>
            <w:noProof/>
          </w:rPr>
          <w:t xml:space="preserve"> </w:t>
        </w:r>
        <w:r w:rsidR="00656589">
          <w:rPr>
            <w:rStyle w:val="Hyperlink"/>
            <w:rFonts w:hint="eastAsia"/>
            <w:noProof/>
            <w:lang w:eastAsia="zh-CN"/>
          </w:rPr>
          <w:t>核心代码</w:t>
        </w:r>
        <w:r w:rsidR="00656589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4</w:t>
        </w:r>
      </w:hyperlink>
    </w:p>
    <w:p w14:paraId="1979134F" w14:textId="2175A00B" w:rsidR="000B301C" w:rsidRPr="00E9551F" w:rsidRDefault="00D81809" w:rsidP="000B30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0B301C">
          <w:rPr>
            <w:rStyle w:val="Hyperlink"/>
            <w:rFonts w:hint="eastAsia"/>
            <w:noProof/>
            <w:lang w:eastAsia="zh-CN"/>
          </w:rPr>
          <w:t>1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noProof/>
            <w:lang w:eastAsia="zh-CN"/>
          </w:rPr>
          <w:t>3</w:t>
        </w:r>
        <w:r w:rsidR="000B301C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复杂度分析</w:t>
        </w:r>
        <w:r w:rsidR="000B301C">
          <w:rPr>
            <w:noProof/>
            <w:webHidden/>
          </w:rPr>
          <w:tab/>
        </w:r>
        <w:r w:rsidR="00F36C10">
          <w:rPr>
            <w:noProof/>
            <w:webHidden/>
            <w:lang w:eastAsia="zh-CN"/>
          </w:rPr>
          <w:t>5</w:t>
        </w:r>
      </w:hyperlink>
    </w:p>
    <w:p w14:paraId="0FFED670" w14:textId="7A0CDB88" w:rsidR="000B301C" w:rsidRDefault="00D81809" w:rsidP="000B301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0B301C" w:rsidRPr="00565088">
          <w:rPr>
            <w:rStyle w:val="Hyperlink"/>
            <w:noProof/>
          </w:rPr>
          <w:t>3.</w:t>
        </w:r>
        <w:r w:rsidR="000B301C">
          <w:rPr>
            <w:rStyle w:val="Hyperlink"/>
            <w:noProof/>
            <w:lang w:eastAsia="zh-CN"/>
          </w:rPr>
          <w:t>2</w:t>
        </w:r>
        <w:r w:rsidR="00773204">
          <w:rPr>
            <w:rStyle w:val="Hyperlink"/>
            <w:rFonts w:hint="eastAsia"/>
            <w:noProof/>
            <w:lang w:eastAsia="zh-CN"/>
          </w:rPr>
          <w:t>选择排序</w:t>
        </w:r>
        <w:r w:rsidR="000B301C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5</w:t>
        </w:r>
      </w:hyperlink>
    </w:p>
    <w:p w14:paraId="3E75416F" w14:textId="19402B81" w:rsidR="000B301C" w:rsidRPr="00656589" w:rsidRDefault="00D81809" w:rsidP="000B30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0B301C">
          <w:rPr>
            <w:rStyle w:val="Hyperlink"/>
            <w:noProof/>
            <w:lang w:eastAsia="zh-CN"/>
          </w:rPr>
          <w:t>2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rFonts w:hint="eastAsia"/>
            <w:noProof/>
            <w:lang w:eastAsia="zh-CN"/>
          </w:rPr>
          <w:t>1</w:t>
        </w:r>
        <w:r w:rsidR="000B301C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算法步骤</w:t>
        </w:r>
        <w:r w:rsidR="000B301C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5</w:t>
        </w:r>
      </w:hyperlink>
    </w:p>
    <w:p w14:paraId="335C0263" w14:textId="294BC96F" w:rsidR="000B301C" w:rsidRDefault="00D81809" w:rsidP="000B301C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381960">
          <w:rPr>
            <w:rStyle w:val="Hyperlink"/>
            <w:noProof/>
          </w:rPr>
          <w:t>2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rFonts w:hint="eastAsia"/>
            <w:noProof/>
            <w:lang w:eastAsia="zh-CN"/>
          </w:rPr>
          <w:t>2</w:t>
        </w:r>
        <w:r w:rsidR="000B301C" w:rsidRPr="00565088">
          <w:rPr>
            <w:rStyle w:val="Hyperlink"/>
            <w:noProof/>
          </w:rPr>
          <w:t xml:space="preserve"> </w:t>
        </w:r>
        <w:r w:rsidR="000B301C">
          <w:rPr>
            <w:rStyle w:val="Hyperlink"/>
            <w:rFonts w:hint="eastAsia"/>
            <w:noProof/>
            <w:lang w:eastAsia="zh-CN"/>
          </w:rPr>
          <w:t>核心</w:t>
        </w:r>
        <w:r w:rsidR="00773204">
          <w:rPr>
            <w:rStyle w:val="Hyperlink"/>
            <w:rFonts w:hint="eastAsia"/>
            <w:noProof/>
            <w:lang w:eastAsia="zh-CN"/>
          </w:rPr>
          <w:t>代码</w:t>
        </w:r>
        <w:r w:rsidR="000B301C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6</w:t>
        </w:r>
      </w:hyperlink>
    </w:p>
    <w:p w14:paraId="6BD4593E" w14:textId="488A09D0" w:rsidR="000B301C" w:rsidRPr="00E9551F" w:rsidRDefault="00D81809" w:rsidP="000B30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0B301C">
          <w:rPr>
            <w:rStyle w:val="Hyperlink"/>
            <w:rFonts w:hint="eastAsia"/>
            <w:noProof/>
            <w:lang w:eastAsia="zh-CN"/>
          </w:rPr>
          <w:t>1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noProof/>
            <w:lang w:eastAsia="zh-CN"/>
          </w:rPr>
          <w:t>3</w:t>
        </w:r>
        <w:r w:rsidR="000B301C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复杂度分析</w:t>
        </w:r>
        <w:r w:rsidR="000B301C">
          <w:rPr>
            <w:noProof/>
            <w:webHidden/>
          </w:rPr>
          <w:tab/>
        </w:r>
        <w:r w:rsidR="00F36C10">
          <w:rPr>
            <w:noProof/>
            <w:webHidden/>
            <w:lang w:eastAsia="zh-CN"/>
          </w:rPr>
          <w:t>6</w:t>
        </w:r>
      </w:hyperlink>
    </w:p>
    <w:p w14:paraId="67E7DFAE" w14:textId="0D2A7BFE" w:rsidR="000B301C" w:rsidRDefault="00D81809" w:rsidP="000B301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0B301C" w:rsidRPr="00565088">
          <w:rPr>
            <w:rStyle w:val="Hyperlink"/>
            <w:noProof/>
          </w:rPr>
          <w:t>3.</w:t>
        </w:r>
        <w:r w:rsidR="00381960">
          <w:rPr>
            <w:rStyle w:val="Hyperlink"/>
            <w:noProof/>
            <w:lang w:eastAsia="zh-CN"/>
          </w:rPr>
          <w:t>3</w:t>
        </w:r>
        <w:r w:rsidR="000B301C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插入排序</w:t>
        </w:r>
        <w:r w:rsidR="000B301C">
          <w:rPr>
            <w:noProof/>
            <w:webHidden/>
          </w:rPr>
          <w:tab/>
        </w:r>
        <w:r w:rsidR="00F36C10">
          <w:rPr>
            <w:noProof/>
            <w:webHidden/>
            <w:lang w:eastAsia="zh-CN"/>
          </w:rPr>
          <w:t>6</w:t>
        </w:r>
      </w:hyperlink>
    </w:p>
    <w:p w14:paraId="457D0F38" w14:textId="35733057" w:rsidR="000B301C" w:rsidRPr="00656589" w:rsidRDefault="00D81809" w:rsidP="000B30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381960">
          <w:rPr>
            <w:rStyle w:val="Hyperlink"/>
            <w:noProof/>
            <w:lang w:eastAsia="zh-CN"/>
          </w:rPr>
          <w:t>3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rFonts w:hint="eastAsia"/>
            <w:noProof/>
            <w:lang w:eastAsia="zh-CN"/>
          </w:rPr>
          <w:t>1</w:t>
        </w:r>
        <w:r w:rsidR="000B301C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算法步骤</w:t>
        </w:r>
        <w:r w:rsidR="000B301C">
          <w:rPr>
            <w:noProof/>
            <w:webHidden/>
          </w:rPr>
          <w:tab/>
        </w:r>
        <w:r w:rsidR="00F36C10">
          <w:rPr>
            <w:noProof/>
            <w:webHidden/>
            <w:lang w:eastAsia="zh-CN"/>
          </w:rPr>
          <w:t>6</w:t>
        </w:r>
      </w:hyperlink>
    </w:p>
    <w:p w14:paraId="69BDBE98" w14:textId="1E475FF2" w:rsidR="000B301C" w:rsidRDefault="00D81809" w:rsidP="000B301C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381960">
          <w:rPr>
            <w:rStyle w:val="Hyperlink"/>
            <w:noProof/>
            <w:lang w:eastAsia="zh-CN"/>
          </w:rPr>
          <w:t>3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rFonts w:hint="eastAsia"/>
            <w:noProof/>
            <w:lang w:eastAsia="zh-CN"/>
          </w:rPr>
          <w:t>2</w:t>
        </w:r>
        <w:r w:rsidR="000B301C" w:rsidRPr="00565088">
          <w:rPr>
            <w:rStyle w:val="Hyperlink"/>
            <w:noProof/>
          </w:rPr>
          <w:t xml:space="preserve"> </w:t>
        </w:r>
        <w:r w:rsidR="000B301C">
          <w:rPr>
            <w:rStyle w:val="Hyperlink"/>
            <w:rFonts w:hint="eastAsia"/>
            <w:noProof/>
            <w:lang w:eastAsia="zh-CN"/>
          </w:rPr>
          <w:t>核心代码</w:t>
        </w:r>
        <w:r w:rsidR="000B301C">
          <w:rPr>
            <w:noProof/>
            <w:webHidden/>
          </w:rPr>
          <w:tab/>
        </w:r>
        <w:r w:rsidR="00F36C10">
          <w:rPr>
            <w:noProof/>
            <w:webHidden/>
            <w:lang w:eastAsia="zh-CN"/>
          </w:rPr>
          <w:t>10</w:t>
        </w:r>
      </w:hyperlink>
    </w:p>
    <w:p w14:paraId="5060DEB7" w14:textId="78F4E791" w:rsidR="00773204" w:rsidRPr="00773204" w:rsidRDefault="00773204" w:rsidP="0077320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3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noProof/>
            <w:lang w:eastAsia="zh-CN"/>
          </w:rPr>
          <w:t>3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复杂度分析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13</w:t>
        </w:r>
      </w:hyperlink>
    </w:p>
    <w:p w14:paraId="0E52761F" w14:textId="6B9F0C9F" w:rsidR="000B301C" w:rsidRDefault="00D81809" w:rsidP="000B301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0B301C" w:rsidRPr="00565088">
          <w:rPr>
            <w:rStyle w:val="Hyperlink"/>
            <w:noProof/>
          </w:rPr>
          <w:t>3.</w:t>
        </w:r>
        <w:r w:rsidR="00381960">
          <w:rPr>
            <w:rStyle w:val="Hyperlink"/>
            <w:noProof/>
            <w:lang w:eastAsia="zh-CN"/>
          </w:rPr>
          <w:t>4</w:t>
        </w:r>
        <w:r w:rsidR="000B301C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希尔排序</w:t>
        </w:r>
        <w:r w:rsidR="000B301C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12</w:t>
        </w:r>
      </w:hyperlink>
    </w:p>
    <w:p w14:paraId="0C8A49C6" w14:textId="78345771" w:rsidR="000B301C" w:rsidRPr="00656589" w:rsidRDefault="00D81809" w:rsidP="000B301C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381960">
          <w:rPr>
            <w:rStyle w:val="Hyperlink"/>
            <w:noProof/>
            <w:lang w:eastAsia="zh-CN"/>
          </w:rPr>
          <w:t>4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rFonts w:hint="eastAsia"/>
            <w:noProof/>
            <w:lang w:eastAsia="zh-CN"/>
          </w:rPr>
          <w:t>1</w:t>
        </w:r>
        <w:r w:rsidR="000B301C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算法步骤</w:t>
        </w:r>
        <w:r w:rsidR="000B301C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12</w:t>
        </w:r>
      </w:hyperlink>
    </w:p>
    <w:p w14:paraId="303CE17C" w14:textId="7E5A6BC5" w:rsidR="000B301C" w:rsidRDefault="00D81809" w:rsidP="000B301C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381960">
          <w:rPr>
            <w:rStyle w:val="Hyperlink"/>
            <w:noProof/>
            <w:lang w:eastAsia="zh-CN"/>
          </w:rPr>
          <w:t>4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rFonts w:hint="eastAsia"/>
            <w:noProof/>
            <w:lang w:eastAsia="zh-CN"/>
          </w:rPr>
          <w:t>2</w:t>
        </w:r>
        <w:r w:rsidR="000B301C" w:rsidRPr="00565088">
          <w:rPr>
            <w:rStyle w:val="Hyperlink"/>
            <w:noProof/>
          </w:rPr>
          <w:t xml:space="preserve"> </w:t>
        </w:r>
        <w:r w:rsidR="000B301C">
          <w:rPr>
            <w:rStyle w:val="Hyperlink"/>
            <w:rFonts w:hint="eastAsia"/>
            <w:noProof/>
            <w:lang w:eastAsia="zh-CN"/>
          </w:rPr>
          <w:t>核心代码</w:t>
        </w:r>
        <w:r w:rsidR="000B301C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13</w:t>
        </w:r>
      </w:hyperlink>
    </w:p>
    <w:p w14:paraId="668F1081" w14:textId="11FA9035" w:rsidR="000B301C" w:rsidRPr="002A4D15" w:rsidRDefault="00D81809" w:rsidP="002A4D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0B301C" w:rsidRPr="00565088">
          <w:rPr>
            <w:rStyle w:val="Hyperlink"/>
            <w:noProof/>
          </w:rPr>
          <w:t>3.</w:t>
        </w:r>
        <w:r w:rsidR="00381960">
          <w:rPr>
            <w:rStyle w:val="Hyperlink"/>
            <w:noProof/>
            <w:lang w:eastAsia="zh-CN"/>
          </w:rPr>
          <w:t>4</w:t>
        </w:r>
        <w:r w:rsidR="000B301C" w:rsidRPr="00565088">
          <w:rPr>
            <w:rStyle w:val="Hyperlink"/>
            <w:noProof/>
          </w:rPr>
          <w:t>.</w:t>
        </w:r>
        <w:r w:rsidR="000B301C">
          <w:rPr>
            <w:rStyle w:val="Hyperlink"/>
            <w:noProof/>
            <w:lang w:eastAsia="zh-CN"/>
          </w:rPr>
          <w:t>3</w:t>
        </w:r>
        <w:r w:rsidR="000B301C" w:rsidRPr="00565088">
          <w:rPr>
            <w:rStyle w:val="Hyperlink"/>
            <w:noProof/>
          </w:rPr>
          <w:t xml:space="preserve"> </w:t>
        </w:r>
        <w:r w:rsidR="00773204">
          <w:rPr>
            <w:rStyle w:val="Hyperlink"/>
            <w:rFonts w:hint="eastAsia"/>
            <w:noProof/>
            <w:lang w:eastAsia="zh-CN"/>
          </w:rPr>
          <w:t>复杂度分析</w:t>
        </w:r>
        <w:r w:rsidR="000B301C">
          <w:rPr>
            <w:noProof/>
            <w:webHidden/>
          </w:rPr>
          <w:tab/>
        </w:r>
        <w:r w:rsidR="002D0AA1">
          <w:rPr>
            <w:noProof/>
            <w:webHidden/>
            <w:lang w:eastAsia="zh-CN"/>
          </w:rPr>
          <w:t>1</w:t>
        </w:r>
        <w:r w:rsidR="00F36C10">
          <w:rPr>
            <w:noProof/>
            <w:webHidden/>
            <w:lang w:eastAsia="zh-CN"/>
          </w:rPr>
          <w:t>3</w:t>
        </w:r>
      </w:hyperlink>
    </w:p>
    <w:p w14:paraId="69424E3F" w14:textId="5FBA3A23" w:rsidR="00E51255" w:rsidRDefault="00D81809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5D4FAE">
          <w:rPr>
            <w:rStyle w:val="Hyperlink"/>
            <w:noProof/>
            <w:lang w:eastAsia="zh-CN"/>
          </w:rPr>
          <w:t>5</w:t>
        </w:r>
        <w:r w:rsidR="00E51255" w:rsidRPr="00565088">
          <w:rPr>
            <w:rStyle w:val="Hyperlink"/>
            <w:noProof/>
          </w:rPr>
          <w:t xml:space="preserve"> </w:t>
        </w:r>
        <w:bookmarkStart w:id="0" w:name="_Hlk57990971"/>
        <w:r w:rsidR="00773204">
          <w:rPr>
            <w:rStyle w:val="Hyperlink"/>
            <w:rFonts w:hint="eastAsia"/>
            <w:noProof/>
            <w:lang w:eastAsia="zh-CN"/>
          </w:rPr>
          <w:t>快速排序</w:t>
        </w:r>
        <w:r w:rsidR="00E51255">
          <w:rPr>
            <w:noProof/>
            <w:webHidden/>
          </w:rPr>
          <w:tab/>
        </w:r>
        <w:bookmarkEnd w:id="0"/>
        <w:r w:rsidR="00F36C10">
          <w:rPr>
            <w:noProof/>
            <w:webHidden/>
            <w:lang w:eastAsia="zh-CN"/>
          </w:rPr>
          <w:t>15</w:t>
        </w:r>
      </w:hyperlink>
    </w:p>
    <w:p w14:paraId="2FC0B422" w14:textId="62776B36" w:rsidR="00E51255" w:rsidRDefault="00D81809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</w:t>
        </w:r>
        <w:r w:rsidR="005D4FAE">
          <w:rPr>
            <w:rStyle w:val="Hyperlink"/>
            <w:rFonts w:hint="eastAsia"/>
            <w:noProof/>
            <w:lang w:eastAsia="zh-CN"/>
          </w:rPr>
          <w:t>.</w:t>
        </w:r>
        <w:r w:rsidR="005D4FAE">
          <w:rPr>
            <w:rStyle w:val="Hyperlink"/>
            <w:noProof/>
            <w:lang w:eastAsia="zh-CN"/>
          </w:rPr>
          <w:t>5</w:t>
        </w:r>
        <w:r w:rsidR="00E51255" w:rsidRPr="00565088">
          <w:rPr>
            <w:rStyle w:val="Hyperlink"/>
            <w:noProof/>
          </w:rPr>
          <w:t xml:space="preserve">.1 </w:t>
        </w:r>
        <w:r w:rsidR="00773204">
          <w:rPr>
            <w:rStyle w:val="Hyperlink"/>
            <w:rFonts w:hint="eastAsia"/>
            <w:noProof/>
            <w:lang w:eastAsia="zh-CN"/>
          </w:rPr>
          <w:t>算法步骤</w:t>
        </w:r>
        <w:r w:rsidR="00E51255">
          <w:rPr>
            <w:noProof/>
            <w:webHidden/>
          </w:rPr>
          <w:tab/>
        </w:r>
        <w:r w:rsidR="00F36C10">
          <w:rPr>
            <w:noProof/>
            <w:webHidden/>
            <w:lang w:eastAsia="zh-CN"/>
          </w:rPr>
          <w:t>15</w:t>
        </w:r>
      </w:hyperlink>
    </w:p>
    <w:p w14:paraId="0ECB4FC0" w14:textId="609A5820" w:rsidR="00E51255" w:rsidRDefault="00D81809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5D4FAE">
          <w:rPr>
            <w:rStyle w:val="Hyperlink"/>
            <w:noProof/>
            <w:lang w:eastAsia="zh-CN"/>
          </w:rPr>
          <w:t>5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核心代码</w:t>
        </w:r>
        <w:r w:rsidR="00E51255">
          <w:rPr>
            <w:noProof/>
            <w:webHidden/>
          </w:rPr>
          <w:tab/>
        </w:r>
        <w:r w:rsidR="00F36C10">
          <w:rPr>
            <w:noProof/>
            <w:webHidden/>
            <w:lang w:eastAsia="zh-CN"/>
          </w:rPr>
          <w:t>16</w:t>
        </w:r>
      </w:hyperlink>
    </w:p>
    <w:p w14:paraId="4ECA6E4F" w14:textId="0590F45C" w:rsidR="00E51255" w:rsidRDefault="00D81809" w:rsidP="00A73637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5D4FAE">
          <w:rPr>
            <w:rStyle w:val="Hyperlink"/>
            <w:noProof/>
            <w:lang w:eastAsia="zh-CN"/>
          </w:rPr>
          <w:t>5</w:t>
        </w:r>
        <w:r w:rsidR="00E51255" w:rsidRPr="00565088">
          <w:rPr>
            <w:rStyle w:val="Hyperlink"/>
            <w:noProof/>
          </w:rPr>
          <w:t xml:space="preserve">.3 </w:t>
        </w:r>
        <w:r w:rsidR="00773204">
          <w:rPr>
            <w:rStyle w:val="Hyperlink"/>
            <w:rFonts w:hint="eastAsia"/>
            <w:noProof/>
            <w:lang w:eastAsia="zh-CN"/>
          </w:rPr>
          <w:t>复杂度分析</w:t>
        </w:r>
        <w:r w:rsidR="00E51255">
          <w:rPr>
            <w:noProof/>
            <w:webHidden/>
          </w:rPr>
          <w:tab/>
        </w:r>
        <w:r w:rsidR="00F36C10">
          <w:rPr>
            <w:noProof/>
            <w:webHidden/>
            <w:lang w:eastAsia="zh-CN"/>
          </w:rPr>
          <w:t>18</w:t>
        </w:r>
      </w:hyperlink>
    </w:p>
    <w:p w14:paraId="7DF2CC14" w14:textId="33244A51" w:rsidR="00773204" w:rsidRDefault="00773204" w:rsidP="00773204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Pr="00565088">
          <w:rPr>
            <w:rStyle w:val="Hyperlink"/>
            <w:noProof/>
          </w:rPr>
          <w:t>3.</w:t>
        </w:r>
        <w:r w:rsidR="005D4FAE">
          <w:rPr>
            <w:rStyle w:val="Hyperlink"/>
            <w:noProof/>
            <w:lang w:eastAsia="zh-CN"/>
          </w:rPr>
          <w:t>6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堆排序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6</w:t>
        </w:r>
      </w:hyperlink>
    </w:p>
    <w:p w14:paraId="668C28F4" w14:textId="56E264DE" w:rsidR="00773204" w:rsidRPr="00656589" w:rsidRDefault="00773204" w:rsidP="0077320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 w:rsidR="005D4FAE">
          <w:rPr>
            <w:rStyle w:val="Hyperlink"/>
            <w:noProof/>
            <w:lang w:eastAsia="zh-CN"/>
          </w:rPr>
          <w:t>6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rFonts w:hint="eastAsia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算法步骤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6</w:t>
        </w:r>
      </w:hyperlink>
    </w:p>
    <w:p w14:paraId="2A0C0510" w14:textId="4EB76B3D" w:rsidR="00773204" w:rsidRDefault="00773204" w:rsidP="00773204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 w:rsidR="005D4FAE">
          <w:rPr>
            <w:rStyle w:val="Hyperlink"/>
            <w:noProof/>
            <w:lang w:eastAsia="zh-CN"/>
          </w:rPr>
          <w:t>6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rFonts w:hint="eastAsia"/>
            <w:noProof/>
            <w:lang w:eastAsia="zh-CN"/>
          </w:rPr>
          <w:t>2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10</w:t>
        </w:r>
      </w:hyperlink>
    </w:p>
    <w:p w14:paraId="2A2B0A49" w14:textId="04197BC9" w:rsidR="00773204" w:rsidRDefault="00773204" w:rsidP="00773204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 w:rsidR="005D4FAE">
          <w:rPr>
            <w:rStyle w:val="Hyperlink"/>
            <w:noProof/>
            <w:lang w:eastAsia="zh-CN"/>
          </w:rPr>
          <w:t>6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noProof/>
            <w:lang w:eastAsia="zh-CN"/>
          </w:rPr>
          <w:t>3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复杂度分析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11</w:t>
        </w:r>
      </w:hyperlink>
    </w:p>
    <w:p w14:paraId="2217F1E5" w14:textId="27292B29" w:rsidR="005D4FAE" w:rsidRDefault="005D4FAE" w:rsidP="005D4FAE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7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归并</w:t>
        </w:r>
        <w:r>
          <w:rPr>
            <w:rStyle w:val="Hyperlink"/>
            <w:rFonts w:hint="eastAsia"/>
            <w:noProof/>
            <w:lang w:eastAsia="zh-CN"/>
          </w:rPr>
          <w:t>排序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6</w:t>
        </w:r>
      </w:hyperlink>
    </w:p>
    <w:p w14:paraId="0BA7B470" w14:textId="7B3CADD2" w:rsidR="005D4FAE" w:rsidRPr="00656589" w:rsidRDefault="005D4FAE" w:rsidP="005D4FA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7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rFonts w:hint="eastAsia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算法步骤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6</w:t>
        </w:r>
      </w:hyperlink>
    </w:p>
    <w:p w14:paraId="3BC1E2C9" w14:textId="33A27579" w:rsidR="005D4FAE" w:rsidRDefault="005D4FAE" w:rsidP="005D4FAE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7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rFonts w:hint="eastAsia"/>
            <w:noProof/>
            <w:lang w:eastAsia="zh-CN"/>
          </w:rPr>
          <w:t>2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10</w:t>
        </w:r>
      </w:hyperlink>
    </w:p>
    <w:p w14:paraId="60AE8457" w14:textId="7E124F0C" w:rsidR="005D4FAE" w:rsidRPr="005D4FAE" w:rsidRDefault="005D4FAE" w:rsidP="005D4FA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7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noProof/>
            <w:lang w:eastAsia="zh-CN"/>
          </w:rPr>
          <w:t>3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复杂度分析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11</w:t>
        </w:r>
      </w:hyperlink>
    </w:p>
    <w:p w14:paraId="50365355" w14:textId="4C61392B" w:rsidR="00773204" w:rsidRDefault="00773204" w:rsidP="00773204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8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基数</w:t>
        </w:r>
        <w:r>
          <w:rPr>
            <w:rStyle w:val="Hyperlink"/>
            <w:rFonts w:hint="eastAsia"/>
            <w:noProof/>
            <w:lang w:eastAsia="zh-CN"/>
          </w:rPr>
          <w:t>排序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6</w:t>
        </w:r>
      </w:hyperlink>
    </w:p>
    <w:p w14:paraId="4F27C24A" w14:textId="129F7835" w:rsidR="00773204" w:rsidRPr="00656589" w:rsidRDefault="00773204" w:rsidP="0077320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8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rFonts w:hint="eastAsia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算法步骤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6</w:t>
        </w:r>
      </w:hyperlink>
    </w:p>
    <w:p w14:paraId="435565A0" w14:textId="688518CC" w:rsidR="00773204" w:rsidRDefault="00773204" w:rsidP="00773204">
      <w:pPr>
        <w:pStyle w:val="TOC3"/>
        <w:tabs>
          <w:tab w:val="right" w:leader="dot" w:pos="9060"/>
        </w:tabs>
        <w:ind w:left="960"/>
        <w:rPr>
          <w:noProof/>
          <w:lang w:eastAsia="zh-CN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8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rFonts w:hint="eastAsia"/>
            <w:noProof/>
            <w:lang w:eastAsia="zh-CN"/>
          </w:rPr>
          <w:t>2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10</w:t>
        </w:r>
      </w:hyperlink>
    </w:p>
    <w:p w14:paraId="3E2895AC" w14:textId="298C365F" w:rsidR="00773204" w:rsidRPr="00E9551F" w:rsidRDefault="00773204" w:rsidP="0077320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8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noProof/>
            <w:lang w:eastAsia="zh-CN"/>
          </w:rPr>
          <w:t>3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复杂度分析</w:t>
        </w:r>
        <w:r>
          <w:rPr>
            <w:noProof/>
            <w:webHidden/>
          </w:rPr>
          <w:tab/>
        </w:r>
        <w:r>
          <w:rPr>
            <w:noProof/>
            <w:webHidden/>
            <w:lang w:eastAsia="zh-CN"/>
          </w:rPr>
          <w:t>11</w:t>
        </w:r>
      </w:hyperlink>
    </w:p>
    <w:p w14:paraId="6138D9C6" w14:textId="77777777" w:rsidR="00773204" w:rsidRPr="00773204" w:rsidRDefault="00773204" w:rsidP="00773204">
      <w:pPr>
        <w:rPr>
          <w:lang w:eastAsia="zh-CN"/>
        </w:rPr>
      </w:pPr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24FB6DDA" w14:textId="77777777" w:rsidR="00E24305" w:rsidRDefault="00E24305" w:rsidP="00773204">
      <w:pPr>
        <w:ind w:firstLineChars="0" w:firstLine="0"/>
        <w:rPr>
          <w:rFonts w:hint="eastAsia"/>
          <w:lang w:eastAsia="zh-CN"/>
        </w:rPr>
      </w:pPr>
      <w:bookmarkStart w:id="6" w:name="_Toc495668156"/>
    </w:p>
    <w:p w14:paraId="49E13950" w14:textId="77777777" w:rsidR="00B9674F" w:rsidRPr="00B9674F" w:rsidRDefault="00B9674F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4814B33B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bookmarkEnd w:id="7"/>
      <w:r w:rsidR="00773204">
        <w:rPr>
          <w:rFonts w:hint="eastAsia"/>
        </w:rPr>
        <w:t>算法设计</w:t>
      </w:r>
    </w:p>
    <w:p w14:paraId="595AC69F" w14:textId="6A5B311D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bookmarkEnd w:id="8"/>
      <w:r w:rsidR="00773204">
        <w:rPr>
          <w:rFonts w:hint="eastAsia"/>
        </w:rPr>
        <w:t>生成随机数</w:t>
      </w:r>
    </w:p>
    <w:p w14:paraId="5427401C" w14:textId="20131831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bookmarkEnd w:id="9"/>
      <w:r w:rsidR="00773204">
        <w:rPr>
          <w:rFonts w:hint="eastAsia"/>
        </w:rPr>
        <w:t>测试函数</w:t>
      </w:r>
    </w:p>
    <w:p w14:paraId="25067C22" w14:textId="030E9782" w:rsidR="002A4D15" w:rsidRDefault="002A4D15" w:rsidP="002A4D15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0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0"/>
    </w:p>
    <w:p w14:paraId="0D177CD1" w14:textId="268992C7" w:rsid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 w:rsidR="00773204">
        <w:rPr>
          <w:rFonts w:hint="eastAsia"/>
        </w:rPr>
        <w:t>冒泡排序</w:t>
      </w:r>
    </w:p>
    <w:p w14:paraId="4DA55B43" w14:textId="48A34D9B" w:rsidR="002A4D15" w:rsidRPr="002A4D15" w:rsidRDefault="00656589" w:rsidP="005D4FAE">
      <w:pPr>
        <w:pStyle w:val="Heading3"/>
        <w:spacing w:before="120"/>
      </w:pPr>
      <w:r>
        <w:rPr>
          <w:rFonts w:hint="eastAsia"/>
        </w:rPr>
        <w:t xml:space="preserve">3.1.1 </w:t>
      </w:r>
      <w:r w:rsidR="00773204">
        <w:rPr>
          <w:rFonts w:hint="eastAsia"/>
        </w:rPr>
        <w:t>算法步骤</w:t>
      </w:r>
    </w:p>
    <w:p w14:paraId="07415F03" w14:textId="649BD0BA" w:rsidR="007F6977" w:rsidRPr="007F6977" w:rsidRDefault="00071632" w:rsidP="005D4FAE">
      <w:pPr>
        <w:pStyle w:val="Heading3"/>
        <w:spacing w:before="120"/>
      </w:pPr>
      <w:r>
        <w:rPr>
          <w:rFonts w:hint="eastAsia"/>
        </w:rPr>
        <w:t xml:space="preserve">3.1.2 </w:t>
      </w:r>
      <w:r>
        <w:rPr>
          <w:rFonts w:hint="eastAsia"/>
        </w:rPr>
        <w:t>核心代码</w:t>
      </w:r>
    </w:p>
    <w:p w14:paraId="6CF96EA7" w14:textId="7D36F219" w:rsidR="008C331A" w:rsidRDefault="008C331A" w:rsidP="008C331A">
      <w:pPr>
        <w:pStyle w:val="Heading3"/>
        <w:spacing w:before="120"/>
      </w:pPr>
      <w:r>
        <w:rPr>
          <w:rFonts w:hint="eastAsia"/>
        </w:rPr>
        <w:t>3.1.</w:t>
      </w:r>
      <w:r>
        <w:t>3</w:t>
      </w:r>
      <w:r>
        <w:rPr>
          <w:rFonts w:hint="eastAsia"/>
        </w:rPr>
        <w:t xml:space="preserve"> </w:t>
      </w:r>
      <w:r w:rsidR="005D4FAE">
        <w:rPr>
          <w:rFonts w:hint="eastAsia"/>
        </w:rPr>
        <w:t>复杂度分析</w:t>
      </w:r>
    </w:p>
    <w:p w14:paraId="5B66667D" w14:textId="4842AEC8" w:rsidR="005D4FAE" w:rsidRDefault="005D4FAE" w:rsidP="005D4FAE">
      <w:pPr>
        <w:pStyle w:val="Heading2"/>
        <w:spacing w:before="1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14:paraId="0276B769" w14:textId="1E3D7238" w:rsidR="005D4FAE" w:rsidRPr="002A4D15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算法步骤</w:t>
      </w:r>
    </w:p>
    <w:p w14:paraId="1F66DD23" w14:textId="3E3A94DB" w:rsidR="005D4FAE" w:rsidRPr="007F6977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核心代码</w:t>
      </w:r>
    </w:p>
    <w:p w14:paraId="483E3EB7" w14:textId="490CB117" w:rsidR="005D4FAE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16F8C966" w14:textId="70E84530" w:rsidR="005D4FAE" w:rsidRDefault="005D4FAE" w:rsidP="005D4FAE">
      <w:pPr>
        <w:pStyle w:val="Heading2"/>
        <w:spacing w:before="12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排序</w:t>
      </w:r>
    </w:p>
    <w:p w14:paraId="61531C81" w14:textId="0BE28CFC" w:rsidR="005D4FAE" w:rsidRPr="002A4D15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算法步骤</w:t>
      </w:r>
    </w:p>
    <w:p w14:paraId="4C796185" w14:textId="0229974C" w:rsidR="005D4FAE" w:rsidRPr="007F6977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.2 </w:t>
      </w:r>
      <w:r>
        <w:rPr>
          <w:rFonts w:hint="eastAsia"/>
        </w:rPr>
        <w:t>核心代码</w:t>
      </w:r>
    </w:p>
    <w:p w14:paraId="679F114B" w14:textId="18095466" w:rsidR="005D4FAE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5C674C40" w14:textId="416D658A" w:rsidR="005D4FAE" w:rsidRDefault="005D4FAE" w:rsidP="005D4FAE">
      <w:pPr>
        <w:pStyle w:val="Heading2"/>
        <w:spacing w:before="12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希尔排序</w:t>
      </w:r>
    </w:p>
    <w:p w14:paraId="01E52392" w14:textId="6B9DB41F" w:rsidR="005D4FAE" w:rsidRPr="002A4D15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算法步骤</w:t>
      </w:r>
    </w:p>
    <w:p w14:paraId="4E92563B" w14:textId="4551E7B5" w:rsidR="005D4FAE" w:rsidRPr="007F6977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.2 </w:t>
      </w:r>
      <w:r>
        <w:rPr>
          <w:rFonts w:hint="eastAsia"/>
        </w:rPr>
        <w:t>核心代码</w:t>
      </w:r>
    </w:p>
    <w:p w14:paraId="5F02E622" w14:textId="25F40755" w:rsidR="005D4FAE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0D4388E3" w14:textId="429ED8F9" w:rsidR="005D4FAE" w:rsidRDefault="005D4FAE" w:rsidP="005D4FAE">
      <w:pPr>
        <w:pStyle w:val="Heading2"/>
        <w:spacing w:before="12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快速</w:t>
      </w:r>
      <w:r>
        <w:rPr>
          <w:rFonts w:hint="eastAsia"/>
        </w:rPr>
        <w:t>排序</w:t>
      </w:r>
    </w:p>
    <w:p w14:paraId="72E71A78" w14:textId="29E7A0E7" w:rsidR="005D4FAE" w:rsidRPr="002A4D15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算法步骤</w:t>
      </w:r>
    </w:p>
    <w:p w14:paraId="26EF5BAA" w14:textId="4F1D1E80" w:rsidR="005D4FAE" w:rsidRPr="007F6977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核心代码</w:t>
      </w:r>
    </w:p>
    <w:p w14:paraId="479C5C27" w14:textId="38875367" w:rsidR="005D4FAE" w:rsidRDefault="005D4FAE" w:rsidP="005D4FAE">
      <w:pPr>
        <w:pStyle w:val="Heading3"/>
        <w:spacing w:before="120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54882460" w14:textId="789ADB6D" w:rsidR="005D4FAE" w:rsidRDefault="005D4FAE" w:rsidP="005D4FAE">
      <w:pPr>
        <w:pStyle w:val="Heading2"/>
        <w:spacing w:before="12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>排序</w:t>
      </w:r>
    </w:p>
    <w:p w14:paraId="05E85969" w14:textId="38746CB4" w:rsidR="005D4FAE" w:rsidRPr="002A4D15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算法步骤</w:t>
      </w:r>
    </w:p>
    <w:p w14:paraId="3DBABF27" w14:textId="3E2C2EC9" w:rsidR="005D4FAE" w:rsidRPr="007F6977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.2 </w:t>
      </w:r>
      <w:r>
        <w:rPr>
          <w:rFonts w:hint="eastAsia"/>
        </w:rPr>
        <w:t>核心代码</w:t>
      </w:r>
    </w:p>
    <w:p w14:paraId="404402E0" w14:textId="1ACFE4A4" w:rsidR="005D4FAE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0C2F1EB3" w14:textId="532C95B5" w:rsidR="005D4FAE" w:rsidRDefault="005D4FAE" w:rsidP="005D4FAE">
      <w:pPr>
        <w:pStyle w:val="Heading2"/>
        <w:spacing w:before="120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归并</w:t>
      </w:r>
      <w:r>
        <w:rPr>
          <w:rFonts w:hint="eastAsia"/>
        </w:rPr>
        <w:t>排序</w:t>
      </w:r>
    </w:p>
    <w:p w14:paraId="06B96BE8" w14:textId="49425AAB" w:rsidR="005D4FAE" w:rsidRPr="002A4D15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.1 </w:t>
      </w:r>
      <w:r>
        <w:rPr>
          <w:rFonts w:hint="eastAsia"/>
        </w:rPr>
        <w:t>算法步骤</w:t>
      </w:r>
    </w:p>
    <w:p w14:paraId="126D6393" w14:textId="563647D5" w:rsidR="005D4FAE" w:rsidRPr="007F6977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核心代码</w:t>
      </w:r>
    </w:p>
    <w:p w14:paraId="0991AC0A" w14:textId="5AA85123" w:rsidR="005D4FAE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3481A080" w14:textId="42EC276D" w:rsidR="005D4FAE" w:rsidRDefault="005D4FAE" w:rsidP="005D4FAE">
      <w:pPr>
        <w:pStyle w:val="Heading2"/>
        <w:spacing w:before="120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基数</w:t>
      </w:r>
      <w:r>
        <w:rPr>
          <w:rFonts w:hint="eastAsia"/>
        </w:rPr>
        <w:t>排序</w:t>
      </w:r>
    </w:p>
    <w:p w14:paraId="6BF7100F" w14:textId="452CA047" w:rsidR="005D4FAE" w:rsidRPr="002A4D15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算法步骤</w:t>
      </w:r>
    </w:p>
    <w:p w14:paraId="00300D2F" w14:textId="0EB34091" w:rsidR="005D4FAE" w:rsidRPr="007F6977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.2 </w:t>
      </w:r>
      <w:r>
        <w:rPr>
          <w:rFonts w:hint="eastAsia"/>
        </w:rPr>
        <w:t>核心代码</w:t>
      </w:r>
    </w:p>
    <w:p w14:paraId="4E766FC2" w14:textId="3292AF1A" w:rsidR="005D4FAE" w:rsidRDefault="005D4FAE" w:rsidP="005D4FAE">
      <w:pPr>
        <w:pStyle w:val="Heading3"/>
        <w:spacing w:before="120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3FF2A9BC" w14:textId="77777777" w:rsidR="005D4FAE" w:rsidRPr="005D4FAE" w:rsidRDefault="005D4FAE" w:rsidP="005D4FAE">
      <w:pPr>
        <w:rPr>
          <w:lang w:eastAsia="zh-CN"/>
        </w:rPr>
      </w:pPr>
    </w:p>
    <w:p w14:paraId="3411986C" w14:textId="4AC68A4C" w:rsidR="00071632" w:rsidRPr="00071632" w:rsidRDefault="00071632" w:rsidP="00071632">
      <w:pPr>
        <w:rPr>
          <w:lang w:eastAsia="zh-CN"/>
        </w:rPr>
      </w:pPr>
    </w:p>
    <w:p w14:paraId="728327D7" w14:textId="51C24152" w:rsidR="0046199A" w:rsidRPr="0081265C" w:rsidRDefault="0046199A" w:rsidP="005D4FAE">
      <w:pPr>
        <w:ind w:firstLineChars="0" w:firstLine="0"/>
        <w:rPr>
          <w:lang w:eastAsia="zh-CN"/>
        </w:rPr>
      </w:pPr>
    </w:p>
    <w:sectPr w:rsidR="0046199A" w:rsidRPr="0081265C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0B812" w14:textId="77777777" w:rsidR="00D81809" w:rsidRDefault="00D81809" w:rsidP="001D0743">
      <w:r>
        <w:separator/>
      </w:r>
    </w:p>
    <w:p w14:paraId="60926E31" w14:textId="77777777" w:rsidR="00D81809" w:rsidRDefault="00D81809" w:rsidP="001D0743"/>
    <w:p w14:paraId="6C9A3DF7" w14:textId="77777777" w:rsidR="00D81809" w:rsidRDefault="00D81809" w:rsidP="001D0743"/>
    <w:p w14:paraId="744829B5" w14:textId="77777777" w:rsidR="00D81809" w:rsidRDefault="00D81809" w:rsidP="001D0743"/>
    <w:p w14:paraId="0F75040F" w14:textId="77777777" w:rsidR="00D81809" w:rsidRDefault="00D81809" w:rsidP="001D0743"/>
    <w:p w14:paraId="17297E4E" w14:textId="77777777" w:rsidR="00D81809" w:rsidRDefault="00D81809" w:rsidP="001D0743"/>
  </w:endnote>
  <w:endnote w:type="continuationSeparator" w:id="0">
    <w:p w14:paraId="67F763D7" w14:textId="77777777" w:rsidR="00D81809" w:rsidRDefault="00D81809" w:rsidP="001D0743">
      <w:r>
        <w:continuationSeparator/>
      </w:r>
    </w:p>
    <w:p w14:paraId="18BE257F" w14:textId="77777777" w:rsidR="00D81809" w:rsidRDefault="00D81809" w:rsidP="001D0743"/>
    <w:p w14:paraId="51B12C50" w14:textId="77777777" w:rsidR="00D81809" w:rsidRDefault="00D81809" w:rsidP="001D0743"/>
    <w:p w14:paraId="14FDD53A" w14:textId="77777777" w:rsidR="00D81809" w:rsidRDefault="00D81809" w:rsidP="001D0743"/>
    <w:p w14:paraId="68E9D594" w14:textId="77777777" w:rsidR="00D81809" w:rsidRDefault="00D81809" w:rsidP="001D0743"/>
    <w:p w14:paraId="6DB381DA" w14:textId="77777777" w:rsidR="00D81809" w:rsidRDefault="00D81809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29703" w14:textId="77777777" w:rsidR="00D81809" w:rsidRDefault="00D81809" w:rsidP="001D0743">
      <w:r>
        <w:separator/>
      </w:r>
    </w:p>
    <w:p w14:paraId="13D81CFE" w14:textId="77777777" w:rsidR="00D81809" w:rsidRDefault="00D81809" w:rsidP="001D0743"/>
    <w:p w14:paraId="64DCFA03" w14:textId="77777777" w:rsidR="00D81809" w:rsidRDefault="00D81809" w:rsidP="001D0743"/>
    <w:p w14:paraId="0C7038B5" w14:textId="77777777" w:rsidR="00D81809" w:rsidRDefault="00D81809" w:rsidP="001D0743"/>
    <w:p w14:paraId="483C35A5" w14:textId="77777777" w:rsidR="00D81809" w:rsidRDefault="00D81809" w:rsidP="001D0743"/>
    <w:p w14:paraId="48E2D621" w14:textId="77777777" w:rsidR="00D81809" w:rsidRDefault="00D81809" w:rsidP="001D0743"/>
  </w:footnote>
  <w:footnote w:type="continuationSeparator" w:id="0">
    <w:p w14:paraId="7130B7EF" w14:textId="77777777" w:rsidR="00D81809" w:rsidRDefault="00D81809" w:rsidP="001D0743">
      <w:r>
        <w:continuationSeparator/>
      </w:r>
    </w:p>
    <w:p w14:paraId="750D4727" w14:textId="77777777" w:rsidR="00D81809" w:rsidRDefault="00D81809" w:rsidP="001D0743"/>
    <w:p w14:paraId="196FA2C6" w14:textId="77777777" w:rsidR="00D81809" w:rsidRDefault="00D81809" w:rsidP="001D0743"/>
    <w:p w14:paraId="6AC4464A" w14:textId="77777777" w:rsidR="00D81809" w:rsidRDefault="00D81809" w:rsidP="001D0743"/>
    <w:p w14:paraId="06C98636" w14:textId="77777777" w:rsidR="00D81809" w:rsidRDefault="00D81809" w:rsidP="001D0743"/>
    <w:p w14:paraId="7C2E8CB9" w14:textId="77777777" w:rsidR="00D81809" w:rsidRDefault="00D81809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4"/>
  </w:num>
  <w:num w:numId="5">
    <w:abstractNumId w:val="21"/>
  </w:num>
  <w:num w:numId="6">
    <w:abstractNumId w:val="1"/>
  </w:num>
  <w:num w:numId="7">
    <w:abstractNumId w:val="4"/>
  </w:num>
  <w:num w:numId="8">
    <w:abstractNumId w:val="11"/>
  </w:num>
  <w:num w:numId="9">
    <w:abstractNumId w:val="19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8"/>
  </w:num>
  <w:num w:numId="25">
    <w:abstractNumId w:val="15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632"/>
    <w:rsid w:val="00071DBD"/>
    <w:rsid w:val="0007610D"/>
    <w:rsid w:val="00076B00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301C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4D15"/>
    <w:rsid w:val="002A711F"/>
    <w:rsid w:val="002B1F01"/>
    <w:rsid w:val="002B20DC"/>
    <w:rsid w:val="002B3460"/>
    <w:rsid w:val="002B6262"/>
    <w:rsid w:val="002C075C"/>
    <w:rsid w:val="002C1E9C"/>
    <w:rsid w:val="002C2E93"/>
    <w:rsid w:val="002C49DC"/>
    <w:rsid w:val="002D0AA1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66"/>
    <w:rsid w:val="0030075C"/>
    <w:rsid w:val="00303F84"/>
    <w:rsid w:val="00305A72"/>
    <w:rsid w:val="003118CA"/>
    <w:rsid w:val="0031637C"/>
    <w:rsid w:val="0032695B"/>
    <w:rsid w:val="00326B8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960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199A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2A3C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4FAE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56589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65B4"/>
    <w:rsid w:val="006E7DB9"/>
    <w:rsid w:val="006F0B14"/>
    <w:rsid w:val="006F1CF2"/>
    <w:rsid w:val="006F3AAD"/>
    <w:rsid w:val="006F73D8"/>
    <w:rsid w:val="007022B8"/>
    <w:rsid w:val="00702635"/>
    <w:rsid w:val="007032A8"/>
    <w:rsid w:val="00706145"/>
    <w:rsid w:val="00706848"/>
    <w:rsid w:val="00707C41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204"/>
    <w:rsid w:val="007733FE"/>
    <w:rsid w:val="00776D66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6977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31A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B7347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566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201D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1F6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377E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2324"/>
    <w:rsid w:val="00D557AE"/>
    <w:rsid w:val="00D62B10"/>
    <w:rsid w:val="00D75D06"/>
    <w:rsid w:val="00D81809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116A"/>
    <w:rsid w:val="00DF3B3D"/>
    <w:rsid w:val="00DF62DC"/>
    <w:rsid w:val="00DF7C91"/>
    <w:rsid w:val="00E00C45"/>
    <w:rsid w:val="00E01B19"/>
    <w:rsid w:val="00E0298B"/>
    <w:rsid w:val="00E0457D"/>
    <w:rsid w:val="00E049EE"/>
    <w:rsid w:val="00E05A19"/>
    <w:rsid w:val="00E063FC"/>
    <w:rsid w:val="00E06491"/>
    <w:rsid w:val="00E06DD5"/>
    <w:rsid w:val="00E07C96"/>
    <w:rsid w:val="00E11F23"/>
    <w:rsid w:val="00E12829"/>
    <w:rsid w:val="00E1393A"/>
    <w:rsid w:val="00E221D7"/>
    <w:rsid w:val="00E24305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2AA3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9551F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36C10"/>
    <w:rsid w:val="00F4129C"/>
    <w:rsid w:val="00F4530F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30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character" w:styleId="HTMLCode">
    <w:name w:val="HTML Code"/>
    <w:basedOn w:val="DefaultParagraphFont"/>
    <w:uiPriority w:val="99"/>
    <w:semiHidden/>
    <w:unhideWhenUsed/>
    <w:rsid w:val="006F73D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F7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751</TotalTime>
  <Pages>7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2466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62</cp:revision>
  <cp:lastPrinted>2008-07-17T03:36:00Z</cp:lastPrinted>
  <dcterms:created xsi:type="dcterms:W3CDTF">2017-10-13T02:08:00Z</dcterms:created>
  <dcterms:modified xsi:type="dcterms:W3CDTF">2020-12-15T00:20:00Z</dcterms:modified>
</cp:coreProperties>
</file>